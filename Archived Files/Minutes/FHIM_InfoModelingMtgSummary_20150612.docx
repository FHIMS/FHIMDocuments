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996515" w14:textId="77777777" w:rsidR="007E69DC" w:rsidRPr="00043465" w:rsidRDefault="008172B5" w:rsidP="006F5D0B">
      <w:pPr>
        <w:pStyle w:val="Heading1"/>
        <w:numPr>
          <w:ilvl w:val="0"/>
          <w:numId w:val="0"/>
        </w:numPr>
      </w:pPr>
      <w:bookmarkStart w:id="0" w:name="_Toc303924129"/>
      <w:bookmarkStart w:id="1" w:name="_Toc532266369"/>
      <w:r w:rsidRPr="00043465">
        <w:t>Meeting Information</w:t>
      </w:r>
      <w:bookmarkEnd w:id="0"/>
    </w:p>
    <w:tbl>
      <w:tblPr>
        <w:tblStyle w:val="TableGrid"/>
        <w:tblW w:w="0" w:type="auto"/>
        <w:tblLook w:val="04A0" w:firstRow="1" w:lastRow="0" w:firstColumn="1" w:lastColumn="0" w:noHBand="0" w:noVBand="1"/>
      </w:tblPr>
      <w:tblGrid>
        <w:gridCol w:w="2178"/>
        <w:gridCol w:w="7398"/>
      </w:tblGrid>
      <w:tr w:rsidR="00043465" w:rsidRPr="00043465" w14:paraId="30CFDD3B" w14:textId="77777777" w:rsidTr="00043465">
        <w:tc>
          <w:tcPr>
            <w:tcW w:w="2178" w:type="dxa"/>
            <w:shd w:val="clear" w:color="auto" w:fill="E6E6E6"/>
          </w:tcPr>
          <w:p w14:paraId="71C793B1" w14:textId="77777777" w:rsidR="00043465" w:rsidRPr="00043465" w:rsidRDefault="00043465" w:rsidP="00043465">
            <w:pPr>
              <w:pStyle w:val="TableHead-black"/>
            </w:pPr>
            <w:r w:rsidRPr="00043465">
              <w:t>Meeting Name:</w:t>
            </w:r>
          </w:p>
        </w:tc>
        <w:tc>
          <w:tcPr>
            <w:tcW w:w="7398" w:type="dxa"/>
          </w:tcPr>
          <w:p w14:paraId="1079EEEE" w14:textId="7C6ACBFB" w:rsidR="00043465" w:rsidRPr="00043465" w:rsidRDefault="000D68D3" w:rsidP="000D68D3">
            <w:pPr>
              <w:pStyle w:val="Tabletext"/>
            </w:pPr>
            <w:bookmarkStart w:id="2" w:name="subject"/>
            <w:r>
              <w:t xml:space="preserve">FHIM – Weekly IM </w:t>
            </w:r>
            <w:r w:rsidR="004A34AF" w:rsidRPr="004A34AF">
              <w:t>Project</w:t>
            </w:r>
            <w:r>
              <w:t xml:space="preserve"> Call</w:t>
            </w:r>
            <w:bookmarkEnd w:id="2"/>
          </w:p>
        </w:tc>
      </w:tr>
      <w:tr w:rsidR="00043465" w:rsidRPr="00043465" w14:paraId="2F96B86F" w14:textId="77777777" w:rsidTr="00043465">
        <w:tc>
          <w:tcPr>
            <w:tcW w:w="2178" w:type="dxa"/>
            <w:shd w:val="clear" w:color="auto" w:fill="E6E6E6"/>
          </w:tcPr>
          <w:p w14:paraId="3166DFD3" w14:textId="77777777" w:rsidR="00043465" w:rsidRPr="00043465" w:rsidRDefault="00043465" w:rsidP="00043465">
            <w:pPr>
              <w:pStyle w:val="TableHead-black"/>
            </w:pPr>
            <w:r w:rsidRPr="00043465">
              <w:t>Date &amp; Time:</w:t>
            </w:r>
          </w:p>
        </w:tc>
        <w:tc>
          <w:tcPr>
            <w:tcW w:w="7398" w:type="dxa"/>
          </w:tcPr>
          <w:p w14:paraId="52A56EC1" w14:textId="06274EF2" w:rsidR="00043465" w:rsidRPr="00043465" w:rsidRDefault="007F540C" w:rsidP="007F540C">
            <w:pPr>
              <w:pStyle w:val="Tabletext"/>
            </w:pPr>
            <w:bookmarkStart w:id="3" w:name="date"/>
            <w:r>
              <w:t>June 12</w:t>
            </w:r>
            <w:r w:rsidR="0011578F">
              <w:t>, 2015</w:t>
            </w:r>
            <w:bookmarkEnd w:id="3"/>
          </w:p>
        </w:tc>
      </w:tr>
      <w:tr w:rsidR="00043465" w:rsidRPr="00043465" w14:paraId="460ECDD6" w14:textId="77777777" w:rsidTr="00043465">
        <w:tc>
          <w:tcPr>
            <w:tcW w:w="2178" w:type="dxa"/>
            <w:shd w:val="clear" w:color="auto" w:fill="E6E6E6"/>
          </w:tcPr>
          <w:p w14:paraId="442E3764" w14:textId="77777777" w:rsidR="00043465" w:rsidRPr="00043465" w:rsidRDefault="00043465" w:rsidP="00043465">
            <w:pPr>
              <w:pStyle w:val="TableHead-black"/>
            </w:pPr>
            <w:r w:rsidRPr="00043465">
              <w:t>Location:</w:t>
            </w:r>
          </w:p>
        </w:tc>
        <w:tc>
          <w:tcPr>
            <w:tcW w:w="7398" w:type="dxa"/>
          </w:tcPr>
          <w:p w14:paraId="3C0FD297" w14:textId="77777777" w:rsidR="00043465" w:rsidRPr="00043465" w:rsidRDefault="008735FD" w:rsidP="00043465">
            <w:pPr>
              <w:pStyle w:val="Tabletext"/>
            </w:pPr>
            <w:bookmarkStart w:id="4" w:name="location"/>
            <w:r>
              <w:t>Online</w:t>
            </w:r>
            <w:bookmarkEnd w:id="4"/>
          </w:p>
        </w:tc>
      </w:tr>
    </w:tbl>
    <w:p w14:paraId="40FB628F" w14:textId="77777777" w:rsidR="00043465" w:rsidRPr="00043465" w:rsidRDefault="00043465" w:rsidP="00043465">
      <w:pPr>
        <w:pStyle w:val="BodyText"/>
        <w:rPr>
          <w:b/>
        </w:rPr>
      </w:pPr>
    </w:p>
    <w:p w14:paraId="0700DD4C" w14:textId="0287E354" w:rsidR="005575E6" w:rsidRDefault="00043465" w:rsidP="008A68D0">
      <w:pPr>
        <w:pStyle w:val="Heading1"/>
        <w:numPr>
          <w:ilvl w:val="0"/>
          <w:numId w:val="0"/>
        </w:numPr>
      </w:pPr>
      <w:r>
        <w:t>Attendance</w:t>
      </w:r>
    </w:p>
    <w:tbl>
      <w:tblPr>
        <w:tblStyle w:val="TableGrid"/>
        <w:tblW w:w="0" w:type="auto"/>
        <w:tblLook w:val="01E0" w:firstRow="1" w:lastRow="1" w:firstColumn="1" w:lastColumn="1" w:noHBand="0" w:noVBand="0"/>
      </w:tblPr>
      <w:tblGrid>
        <w:gridCol w:w="3356"/>
        <w:gridCol w:w="3357"/>
        <w:gridCol w:w="3357"/>
      </w:tblGrid>
      <w:tr w:rsidR="00043465" w14:paraId="4851A6B3" w14:textId="77777777" w:rsidTr="00C15026">
        <w:trPr>
          <w:cantSplit/>
          <w:tblHeader/>
        </w:trPr>
        <w:tc>
          <w:tcPr>
            <w:tcW w:w="3356" w:type="dxa"/>
            <w:shd w:val="clear" w:color="auto" w:fill="E6E6E6"/>
          </w:tcPr>
          <w:p w14:paraId="47365BD0" w14:textId="77777777" w:rsidR="00043465" w:rsidRDefault="00043465" w:rsidP="002B1708">
            <w:pPr>
              <w:pStyle w:val="TableHead-black"/>
            </w:pPr>
            <w:r>
              <w:t>Name</w:t>
            </w:r>
          </w:p>
        </w:tc>
        <w:tc>
          <w:tcPr>
            <w:tcW w:w="3357" w:type="dxa"/>
            <w:shd w:val="clear" w:color="auto" w:fill="E6E6E6"/>
          </w:tcPr>
          <w:p w14:paraId="0B6D250A" w14:textId="77777777" w:rsidR="00043465" w:rsidRDefault="00043465" w:rsidP="002B1708">
            <w:pPr>
              <w:pStyle w:val="TableHead-black"/>
            </w:pPr>
            <w:r>
              <w:t>Organization</w:t>
            </w:r>
          </w:p>
        </w:tc>
        <w:tc>
          <w:tcPr>
            <w:tcW w:w="3357" w:type="dxa"/>
            <w:shd w:val="clear" w:color="auto" w:fill="E6E6E6"/>
          </w:tcPr>
          <w:p w14:paraId="7532A860" w14:textId="77777777" w:rsidR="00043465" w:rsidRDefault="00043465" w:rsidP="002B1708">
            <w:pPr>
              <w:pStyle w:val="TableHead-black"/>
            </w:pPr>
            <w:r>
              <w:t>Attendance</w:t>
            </w:r>
          </w:p>
          <w:p w14:paraId="33727079" w14:textId="339F11D3" w:rsidR="00043465" w:rsidRPr="007C3E38" w:rsidRDefault="00043465" w:rsidP="003F06A3">
            <w:pPr>
              <w:pStyle w:val="TableHead-black"/>
              <w:rPr>
                <w:sz w:val="16"/>
                <w:szCs w:val="16"/>
              </w:rPr>
            </w:pPr>
            <w:r w:rsidRPr="007C3E38">
              <w:rPr>
                <w:sz w:val="16"/>
                <w:szCs w:val="16"/>
              </w:rPr>
              <w:t>(</w:t>
            </w:r>
            <w:r w:rsidR="007C3E38" w:rsidRPr="007C3E38">
              <w:rPr>
                <w:sz w:val="16"/>
                <w:szCs w:val="16"/>
              </w:rPr>
              <w:t>In person</w:t>
            </w:r>
            <w:r w:rsidR="008172B5" w:rsidRPr="007C3E38">
              <w:rPr>
                <w:sz w:val="16"/>
                <w:szCs w:val="16"/>
              </w:rPr>
              <w:t>/</w:t>
            </w:r>
            <w:r w:rsidR="003F06A3">
              <w:rPr>
                <w:sz w:val="16"/>
                <w:szCs w:val="16"/>
              </w:rPr>
              <w:t>Online</w:t>
            </w:r>
            <w:r w:rsidRPr="007C3E38">
              <w:rPr>
                <w:sz w:val="16"/>
                <w:szCs w:val="16"/>
              </w:rPr>
              <w:t>)</w:t>
            </w:r>
          </w:p>
        </w:tc>
      </w:tr>
      <w:tr w:rsidR="003F06A3" w14:paraId="1E61D6D2" w14:textId="77777777" w:rsidTr="00C15026">
        <w:trPr>
          <w:cantSplit/>
        </w:trPr>
        <w:tc>
          <w:tcPr>
            <w:tcW w:w="3356" w:type="dxa"/>
          </w:tcPr>
          <w:p w14:paraId="00F97778" w14:textId="6B2694C8" w:rsidR="003F06A3" w:rsidRDefault="003F06A3" w:rsidP="003F06A3">
            <w:pPr>
              <w:pStyle w:val="Tabletext"/>
            </w:pPr>
            <w:r>
              <w:t>Galen Mulrooney</w:t>
            </w:r>
          </w:p>
        </w:tc>
        <w:tc>
          <w:tcPr>
            <w:tcW w:w="3357" w:type="dxa"/>
          </w:tcPr>
          <w:p w14:paraId="7D68D96F" w14:textId="4B4994A3" w:rsidR="003F06A3" w:rsidRDefault="003F06A3" w:rsidP="003F06A3">
            <w:pPr>
              <w:pStyle w:val="Tabletext"/>
            </w:pPr>
            <w:r>
              <w:t>FHA</w:t>
            </w:r>
          </w:p>
        </w:tc>
        <w:tc>
          <w:tcPr>
            <w:tcW w:w="3357" w:type="dxa"/>
          </w:tcPr>
          <w:p w14:paraId="3A6A62EC" w14:textId="57215216" w:rsidR="003F06A3" w:rsidRDefault="003F06A3" w:rsidP="003F06A3">
            <w:pPr>
              <w:pStyle w:val="Tabletext"/>
            </w:pPr>
            <w:r>
              <w:t>Online</w:t>
            </w:r>
          </w:p>
        </w:tc>
      </w:tr>
      <w:tr w:rsidR="007F540C" w14:paraId="27137EFA" w14:textId="77777777" w:rsidTr="00924275">
        <w:trPr>
          <w:cantSplit/>
        </w:trPr>
        <w:tc>
          <w:tcPr>
            <w:tcW w:w="3356" w:type="dxa"/>
          </w:tcPr>
          <w:p w14:paraId="55B0E790" w14:textId="77777777" w:rsidR="007F540C" w:rsidRDefault="007F540C" w:rsidP="00924275">
            <w:pPr>
              <w:pStyle w:val="Tabletext"/>
            </w:pPr>
            <w:r>
              <w:t>Ioana Singureanu</w:t>
            </w:r>
          </w:p>
        </w:tc>
        <w:tc>
          <w:tcPr>
            <w:tcW w:w="3357" w:type="dxa"/>
          </w:tcPr>
          <w:p w14:paraId="7EB0722D" w14:textId="77777777" w:rsidR="007F540C" w:rsidRDefault="007F540C" w:rsidP="00924275">
            <w:pPr>
              <w:pStyle w:val="Tabletext"/>
            </w:pPr>
            <w:r>
              <w:t>FHA</w:t>
            </w:r>
          </w:p>
        </w:tc>
        <w:tc>
          <w:tcPr>
            <w:tcW w:w="3357" w:type="dxa"/>
          </w:tcPr>
          <w:p w14:paraId="521913A5" w14:textId="77777777" w:rsidR="007F540C" w:rsidRDefault="007F540C" w:rsidP="00924275">
            <w:pPr>
              <w:pStyle w:val="Tabletext"/>
            </w:pPr>
            <w:r>
              <w:t>Online</w:t>
            </w:r>
          </w:p>
        </w:tc>
      </w:tr>
      <w:tr w:rsidR="00C15026" w14:paraId="2EDD00DB" w14:textId="77777777" w:rsidTr="00C15026">
        <w:trPr>
          <w:cantSplit/>
        </w:trPr>
        <w:tc>
          <w:tcPr>
            <w:tcW w:w="3356" w:type="dxa"/>
          </w:tcPr>
          <w:p w14:paraId="7EA03455" w14:textId="6F76A10E" w:rsidR="00C15026" w:rsidRDefault="00C15026" w:rsidP="003F06A3">
            <w:pPr>
              <w:pStyle w:val="Tabletext"/>
            </w:pPr>
            <w:r>
              <w:t>Jay Lyle</w:t>
            </w:r>
          </w:p>
        </w:tc>
        <w:tc>
          <w:tcPr>
            <w:tcW w:w="3357" w:type="dxa"/>
          </w:tcPr>
          <w:p w14:paraId="63049A7C" w14:textId="350D8B93" w:rsidR="00C15026" w:rsidRDefault="00C15026" w:rsidP="003F06A3">
            <w:pPr>
              <w:pStyle w:val="Tabletext"/>
            </w:pPr>
            <w:r>
              <w:t>FHA</w:t>
            </w:r>
          </w:p>
        </w:tc>
        <w:tc>
          <w:tcPr>
            <w:tcW w:w="3357" w:type="dxa"/>
          </w:tcPr>
          <w:p w14:paraId="42A77FC2" w14:textId="124B796C" w:rsidR="00C15026" w:rsidRDefault="00C15026" w:rsidP="003F06A3">
            <w:pPr>
              <w:pStyle w:val="Tabletext"/>
            </w:pPr>
            <w:r>
              <w:t>Online</w:t>
            </w:r>
          </w:p>
        </w:tc>
      </w:tr>
      <w:tr w:rsidR="00450517" w14:paraId="3508AAC1" w14:textId="77777777" w:rsidTr="00C15026">
        <w:trPr>
          <w:cantSplit/>
        </w:trPr>
        <w:tc>
          <w:tcPr>
            <w:tcW w:w="3356" w:type="dxa"/>
          </w:tcPr>
          <w:p w14:paraId="66278372" w14:textId="288B8A94" w:rsidR="00450517" w:rsidRDefault="00450517" w:rsidP="00450517">
            <w:pPr>
              <w:pStyle w:val="Tabletext"/>
            </w:pPr>
            <w:r>
              <w:t>Bill Hess</w:t>
            </w:r>
          </w:p>
        </w:tc>
        <w:tc>
          <w:tcPr>
            <w:tcW w:w="3357" w:type="dxa"/>
          </w:tcPr>
          <w:p w14:paraId="14EA891A" w14:textId="53DB52C0" w:rsidR="00450517" w:rsidRDefault="00450517" w:rsidP="00450517">
            <w:pPr>
              <w:pStyle w:val="Tabletext"/>
            </w:pPr>
            <w:r>
              <w:t>FDA</w:t>
            </w:r>
          </w:p>
        </w:tc>
        <w:tc>
          <w:tcPr>
            <w:tcW w:w="3357" w:type="dxa"/>
          </w:tcPr>
          <w:p w14:paraId="049A7860" w14:textId="393A6B5A" w:rsidR="00450517" w:rsidRDefault="00450517" w:rsidP="00450517">
            <w:pPr>
              <w:pStyle w:val="Tabletext"/>
            </w:pPr>
            <w:r>
              <w:t>Online</w:t>
            </w:r>
          </w:p>
        </w:tc>
      </w:tr>
      <w:tr w:rsidR="00450517" w14:paraId="7B8405D6" w14:textId="77777777" w:rsidTr="00C15026">
        <w:trPr>
          <w:cantSplit/>
        </w:trPr>
        <w:tc>
          <w:tcPr>
            <w:tcW w:w="3356" w:type="dxa"/>
          </w:tcPr>
          <w:p w14:paraId="14ED3333" w14:textId="73BC5BCE" w:rsidR="00450517" w:rsidRDefault="00450517" w:rsidP="00450517">
            <w:pPr>
              <w:pStyle w:val="Tabletext"/>
            </w:pPr>
            <w:r>
              <w:t>Robert Crawford</w:t>
            </w:r>
          </w:p>
        </w:tc>
        <w:tc>
          <w:tcPr>
            <w:tcW w:w="3357" w:type="dxa"/>
          </w:tcPr>
          <w:p w14:paraId="6AD1D556" w14:textId="77777777" w:rsidR="00450517" w:rsidRDefault="00450517" w:rsidP="00450517">
            <w:pPr>
              <w:pStyle w:val="Tabletext"/>
            </w:pPr>
            <w:r>
              <w:t>VA</w:t>
            </w:r>
          </w:p>
        </w:tc>
        <w:tc>
          <w:tcPr>
            <w:tcW w:w="3357" w:type="dxa"/>
          </w:tcPr>
          <w:p w14:paraId="0EF22BB9" w14:textId="77777777" w:rsidR="00450517" w:rsidRDefault="00450517" w:rsidP="00450517">
            <w:pPr>
              <w:pStyle w:val="Tabletext"/>
            </w:pPr>
            <w:r>
              <w:t>Online</w:t>
            </w:r>
          </w:p>
        </w:tc>
      </w:tr>
      <w:tr w:rsidR="00450517" w14:paraId="1532D3E2" w14:textId="77777777" w:rsidTr="00C15026">
        <w:trPr>
          <w:cantSplit/>
        </w:trPr>
        <w:tc>
          <w:tcPr>
            <w:tcW w:w="3356" w:type="dxa"/>
          </w:tcPr>
          <w:p w14:paraId="7A13FC12" w14:textId="5A2FE8CA" w:rsidR="00450517" w:rsidRPr="00BC6E02" w:rsidRDefault="006D052D" w:rsidP="00450517">
            <w:pPr>
              <w:pStyle w:val="Tabletext"/>
            </w:pPr>
            <w:r>
              <w:t>Dan Ballard</w:t>
            </w:r>
          </w:p>
        </w:tc>
        <w:tc>
          <w:tcPr>
            <w:tcW w:w="3357" w:type="dxa"/>
          </w:tcPr>
          <w:p w14:paraId="6BBA263D" w14:textId="3F715343" w:rsidR="00450517" w:rsidRDefault="00450517" w:rsidP="00450517">
            <w:pPr>
              <w:pStyle w:val="Tabletext"/>
            </w:pPr>
            <w:r>
              <w:t>DoD</w:t>
            </w:r>
          </w:p>
        </w:tc>
        <w:tc>
          <w:tcPr>
            <w:tcW w:w="3357" w:type="dxa"/>
          </w:tcPr>
          <w:p w14:paraId="5F59DAFC" w14:textId="77777777" w:rsidR="00450517" w:rsidRDefault="00450517" w:rsidP="00450517">
            <w:pPr>
              <w:pStyle w:val="Tabletext"/>
            </w:pPr>
            <w:r>
              <w:t>Online</w:t>
            </w:r>
          </w:p>
        </w:tc>
      </w:tr>
      <w:tr w:rsidR="00F0384D" w14:paraId="64D8C5D8" w14:textId="77777777" w:rsidTr="00C15026">
        <w:trPr>
          <w:cantSplit/>
        </w:trPr>
        <w:tc>
          <w:tcPr>
            <w:tcW w:w="3356" w:type="dxa"/>
          </w:tcPr>
          <w:p w14:paraId="4DFB6E9B" w14:textId="6B2AD3DF" w:rsidR="00F0384D" w:rsidRDefault="00F0384D" w:rsidP="00F0384D">
            <w:pPr>
              <w:pStyle w:val="Tabletext"/>
            </w:pPr>
            <w:r>
              <w:t>Bart Bartholomew</w:t>
            </w:r>
          </w:p>
        </w:tc>
        <w:tc>
          <w:tcPr>
            <w:tcW w:w="3357" w:type="dxa"/>
          </w:tcPr>
          <w:p w14:paraId="41CF1DEE" w14:textId="25898B54" w:rsidR="00F0384D" w:rsidRDefault="00F0384D" w:rsidP="00F0384D">
            <w:pPr>
              <w:pStyle w:val="Tabletext"/>
            </w:pPr>
            <w:r>
              <w:t>DoD</w:t>
            </w:r>
          </w:p>
        </w:tc>
        <w:tc>
          <w:tcPr>
            <w:tcW w:w="3357" w:type="dxa"/>
          </w:tcPr>
          <w:p w14:paraId="41BC0356" w14:textId="6C357CAD" w:rsidR="00F0384D" w:rsidRDefault="00F0384D" w:rsidP="00F0384D">
            <w:pPr>
              <w:pStyle w:val="Tabletext"/>
            </w:pPr>
            <w:r>
              <w:t>Online</w:t>
            </w:r>
          </w:p>
        </w:tc>
      </w:tr>
      <w:tr w:rsidR="00F0384D" w14:paraId="2D4DD435" w14:textId="77777777" w:rsidTr="00C15026">
        <w:trPr>
          <w:cantSplit/>
        </w:trPr>
        <w:tc>
          <w:tcPr>
            <w:tcW w:w="3356" w:type="dxa"/>
          </w:tcPr>
          <w:p w14:paraId="41AA8E1C" w14:textId="1DD2C4E8" w:rsidR="00F0384D" w:rsidRDefault="00F0384D" w:rsidP="00F0384D">
            <w:pPr>
              <w:pStyle w:val="Tabletext"/>
            </w:pPr>
            <w:r>
              <w:t>David Bass</w:t>
            </w:r>
          </w:p>
        </w:tc>
        <w:tc>
          <w:tcPr>
            <w:tcW w:w="3357" w:type="dxa"/>
          </w:tcPr>
          <w:p w14:paraId="471A92F3" w14:textId="76B5F590" w:rsidR="00F0384D" w:rsidRDefault="00F0384D" w:rsidP="00F0384D">
            <w:pPr>
              <w:pStyle w:val="Tabletext"/>
            </w:pPr>
            <w:r>
              <w:t>VA</w:t>
            </w:r>
          </w:p>
        </w:tc>
        <w:tc>
          <w:tcPr>
            <w:tcW w:w="3357" w:type="dxa"/>
          </w:tcPr>
          <w:p w14:paraId="618458C1" w14:textId="5AFCD934" w:rsidR="00F0384D" w:rsidRDefault="00F0384D" w:rsidP="00F0384D">
            <w:pPr>
              <w:pStyle w:val="Tabletext"/>
            </w:pPr>
            <w:r>
              <w:t>Online</w:t>
            </w:r>
          </w:p>
        </w:tc>
      </w:tr>
      <w:tr w:rsidR="00F0384D" w14:paraId="10C794F0" w14:textId="77777777" w:rsidTr="00C15026">
        <w:trPr>
          <w:cantSplit/>
        </w:trPr>
        <w:tc>
          <w:tcPr>
            <w:tcW w:w="3356" w:type="dxa"/>
          </w:tcPr>
          <w:p w14:paraId="1E6EEAE5" w14:textId="59F752E0" w:rsidR="00F0384D" w:rsidRDefault="00F0384D" w:rsidP="00F0384D">
            <w:pPr>
              <w:pStyle w:val="Tabletext"/>
            </w:pPr>
            <w:r>
              <w:t>Scott Keller</w:t>
            </w:r>
          </w:p>
        </w:tc>
        <w:tc>
          <w:tcPr>
            <w:tcW w:w="3357" w:type="dxa"/>
          </w:tcPr>
          <w:p w14:paraId="2036077E" w14:textId="6B06958F" w:rsidR="00F0384D" w:rsidRDefault="00F0384D" w:rsidP="00F0384D">
            <w:pPr>
              <w:pStyle w:val="Tabletext"/>
            </w:pPr>
            <w:r>
              <w:t>CDC</w:t>
            </w:r>
          </w:p>
        </w:tc>
        <w:tc>
          <w:tcPr>
            <w:tcW w:w="3357" w:type="dxa"/>
          </w:tcPr>
          <w:p w14:paraId="53CA3E5F" w14:textId="0925A54B" w:rsidR="00F0384D" w:rsidRDefault="00F0384D" w:rsidP="00F0384D">
            <w:pPr>
              <w:pStyle w:val="Tabletext"/>
            </w:pPr>
            <w:r>
              <w:t>Online</w:t>
            </w:r>
          </w:p>
        </w:tc>
      </w:tr>
      <w:tr w:rsidR="00F0384D" w14:paraId="5DD57493" w14:textId="77777777" w:rsidTr="00C15026">
        <w:trPr>
          <w:cantSplit/>
        </w:trPr>
        <w:tc>
          <w:tcPr>
            <w:tcW w:w="3356" w:type="dxa"/>
          </w:tcPr>
          <w:p w14:paraId="744F9F1B" w14:textId="11275C90" w:rsidR="00F0384D" w:rsidRDefault="00F0384D" w:rsidP="00F0384D">
            <w:pPr>
              <w:pStyle w:val="Tabletext"/>
            </w:pPr>
            <w:r>
              <w:t>Kevin Brady</w:t>
            </w:r>
          </w:p>
        </w:tc>
        <w:tc>
          <w:tcPr>
            <w:tcW w:w="3357" w:type="dxa"/>
          </w:tcPr>
          <w:p w14:paraId="2D97C2F3" w14:textId="3D9A85B5" w:rsidR="00F0384D" w:rsidRDefault="00F0384D" w:rsidP="00F0384D">
            <w:pPr>
              <w:pStyle w:val="Tabletext"/>
            </w:pPr>
            <w:r>
              <w:t>NIST</w:t>
            </w:r>
          </w:p>
        </w:tc>
        <w:tc>
          <w:tcPr>
            <w:tcW w:w="3357" w:type="dxa"/>
          </w:tcPr>
          <w:p w14:paraId="321EACBC" w14:textId="0442EE77" w:rsidR="00F0384D" w:rsidRDefault="00F0384D" w:rsidP="00F0384D">
            <w:pPr>
              <w:pStyle w:val="Tabletext"/>
            </w:pPr>
            <w:r>
              <w:t>Online</w:t>
            </w:r>
          </w:p>
        </w:tc>
      </w:tr>
      <w:tr w:rsidR="00F0384D" w14:paraId="209AF9E9" w14:textId="77777777" w:rsidTr="00C15026">
        <w:trPr>
          <w:cantSplit/>
        </w:trPr>
        <w:tc>
          <w:tcPr>
            <w:tcW w:w="3356" w:type="dxa"/>
          </w:tcPr>
          <w:p w14:paraId="5F3C8265" w14:textId="74721883" w:rsidR="00F0384D" w:rsidRDefault="00F0384D" w:rsidP="00F0384D">
            <w:pPr>
              <w:pStyle w:val="Tabletext"/>
            </w:pPr>
            <w:r>
              <w:t>Liz McCool</w:t>
            </w:r>
          </w:p>
        </w:tc>
        <w:tc>
          <w:tcPr>
            <w:tcW w:w="3357" w:type="dxa"/>
          </w:tcPr>
          <w:p w14:paraId="2F6358A0" w14:textId="5F8B1BCA" w:rsidR="00F0384D" w:rsidRDefault="00F0384D" w:rsidP="00F0384D">
            <w:pPr>
              <w:pStyle w:val="Tabletext"/>
            </w:pPr>
            <w:r>
              <w:t>VA</w:t>
            </w:r>
          </w:p>
        </w:tc>
        <w:tc>
          <w:tcPr>
            <w:tcW w:w="3357" w:type="dxa"/>
          </w:tcPr>
          <w:p w14:paraId="114BB63D" w14:textId="16C2F1E5" w:rsidR="00F0384D" w:rsidRDefault="00F0384D" w:rsidP="00F0384D">
            <w:pPr>
              <w:pStyle w:val="Tabletext"/>
            </w:pPr>
            <w:r>
              <w:t>Online</w:t>
            </w:r>
          </w:p>
        </w:tc>
      </w:tr>
      <w:tr w:rsidR="00F0384D" w14:paraId="4348B91F" w14:textId="77777777" w:rsidTr="00FC0BA5">
        <w:trPr>
          <w:cantSplit/>
        </w:trPr>
        <w:tc>
          <w:tcPr>
            <w:tcW w:w="3356" w:type="dxa"/>
          </w:tcPr>
          <w:p w14:paraId="4E869A11" w14:textId="77777777" w:rsidR="00F0384D" w:rsidRDefault="00F0384D" w:rsidP="00F0384D">
            <w:pPr>
              <w:pStyle w:val="Tabletext"/>
            </w:pPr>
            <w:r>
              <w:t>Loren Stevenson</w:t>
            </w:r>
          </w:p>
        </w:tc>
        <w:tc>
          <w:tcPr>
            <w:tcW w:w="3357" w:type="dxa"/>
          </w:tcPr>
          <w:p w14:paraId="1CD15326" w14:textId="6C0835E9" w:rsidR="00F0384D" w:rsidRDefault="00F0384D" w:rsidP="00F0384D">
            <w:pPr>
              <w:pStyle w:val="Tabletext"/>
            </w:pPr>
            <w:r>
              <w:t>VA</w:t>
            </w:r>
          </w:p>
        </w:tc>
        <w:tc>
          <w:tcPr>
            <w:tcW w:w="3357" w:type="dxa"/>
          </w:tcPr>
          <w:p w14:paraId="256F8B88" w14:textId="4FC6AD8A" w:rsidR="00F0384D" w:rsidRDefault="00F0384D" w:rsidP="00F0384D">
            <w:pPr>
              <w:pStyle w:val="Tabletext"/>
            </w:pPr>
            <w:r>
              <w:t>Online</w:t>
            </w:r>
          </w:p>
        </w:tc>
      </w:tr>
      <w:tr w:rsidR="00F0384D" w14:paraId="11F42AED" w14:textId="77777777" w:rsidTr="00C15026">
        <w:trPr>
          <w:cantSplit/>
        </w:trPr>
        <w:tc>
          <w:tcPr>
            <w:tcW w:w="3356" w:type="dxa"/>
          </w:tcPr>
          <w:p w14:paraId="5453AC56" w14:textId="5F1F70E1" w:rsidR="00F0384D" w:rsidRDefault="00F0384D" w:rsidP="00F0384D">
            <w:pPr>
              <w:pStyle w:val="Tabletext"/>
            </w:pPr>
            <w:r>
              <w:t>Luann Whittenburg</w:t>
            </w:r>
          </w:p>
        </w:tc>
        <w:tc>
          <w:tcPr>
            <w:tcW w:w="3357" w:type="dxa"/>
          </w:tcPr>
          <w:p w14:paraId="290750AF" w14:textId="625A1BF3" w:rsidR="00F0384D" w:rsidRDefault="00F0384D" w:rsidP="00F0384D">
            <w:pPr>
              <w:pStyle w:val="Tabletext"/>
            </w:pPr>
            <w:r>
              <w:t>Unknown</w:t>
            </w:r>
          </w:p>
        </w:tc>
        <w:tc>
          <w:tcPr>
            <w:tcW w:w="3357" w:type="dxa"/>
          </w:tcPr>
          <w:p w14:paraId="18AF2391" w14:textId="562F0A76" w:rsidR="00F0384D" w:rsidRDefault="00F0384D" w:rsidP="00F0384D">
            <w:pPr>
              <w:pStyle w:val="Tabletext"/>
            </w:pPr>
            <w:r>
              <w:t>Online</w:t>
            </w:r>
          </w:p>
        </w:tc>
      </w:tr>
      <w:tr w:rsidR="00F0384D" w14:paraId="20F5C3BB" w14:textId="77777777" w:rsidTr="00C15026">
        <w:trPr>
          <w:cantSplit/>
        </w:trPr>
        <w:tc>
          <w:tcPr>
            <w:tcW w:w="3356" w:type="dxa"/>
          </w:tcPr>
          <w:p w14:paraId="3D971699" w14:textId="50A74495" w:rsidR="00F0384D" w:rsidRDefault="00F0384D" w:rsidP="00F0384D">
            <w:pPr>
              <w:pStyle w:val="Tabletext"/>
            </w:pPr>
            <w:r>
              <w:t>Maj. Louis Faust</w:t>
            </w:r>
          </w:p>
        </w:tc>
        <w:tc>
          <w:tcPr>
            <w:tcW w:w="3357" w:type="dxa"/>
          </w:tcPr>
          <w:p w14:paraId="684AB9BB" w14:textId="3BFEF7B3" w:rsidR="00F0384D" w:rsidRDefault="00F0384D" w:rsidP="00F0384D">
            <w:pPr>
              <w:pStyle w:val="Tabletext"/>
            </w:pPr>
            <w:r>
              <w:t>DoD</w:t>
            </w:r>
          </w:p>
        </w:tc>
        <w:tc>
          <w:tcPr>
            <w:tcW w:w="3357" w:type="dxa"/>
          </w:tcPr>
          <w:p w14:paraId="15C42615" w14:textId="65B1375E" w:rsidR="00F0384D" w:rsidRDefault="00F0384D" w:rsidP="00F0384D">
            <w:pPr>
              <w:pStyle w:val="Tabletext"/>
            </w:pPr>
            <w:r>
              <w:t>Online</w:t>
            </w:r>
          </w:p>
        </w:tc>
      </w:tr>
      <w:tr w:rsidR="00450517" w14:paraId="47D5DCF2" w14:textId="77777777" w:rsidTr="00C15026">
        <w:trPr>
          <w:cantSplit/>
        </w:trPr>
        <w:tc>
          <w:tcPr>
            <w:tcW w:w="3356" w:type="dxa"/>
          </w:tcPr>
          <w:p w14:paraId="452B4C36" w14:textId="77777777" w:rsidR="00450517" w:rsidRDefault="00450517" w:rsidP="00450517">
            <w:pPr>
              <w:pStyle w:val="Tabletext"/>
            </w:pPr>
            <w:r>
              <w:t>Raisa Ionin</w:t>
            </w:r>
          </w:p>
        </w:tc>
        <w:tc>
          <w:tcPr>
            <w:tcW w:w="3357" w:type="dxa"/>
          </w:tcPr>
          <w:p w14:paraId="29179B05" w14:textId="77777777" w:rsidR="00450517" w:rsidRDefault="00450517" w:rsidP="00450517">
            <w:pPr>
              <w:pStyle w:val="Tabletext"/>
            </w:pPr>
            <w:r>
              <w:t>DoD</w:t>
            </w:r>
          </w:p>
        </w:tc>
        <w:tc>
          <w:tcPr>
            <w:tcW w:w="3357" w:type="dxa"/>
          </w:tcPr>
          <w:p w14:paraId="09A2DBC5" w14:textId="77777777" w:rsidR="00450517" w:rsidRDefault="00450517" w:rsidP="00450517">
            <w:pPr>
              <w:pStyle w:val="Tabletext"/>
            </w:pPr>
            <w:r>
              <w:t>Online</w:t>
            </w:r>
          </w:p>
        </w:tc>
      </w:tr>
      <w:tr w:rsidR="00450517" w14:paraId="72D7BAB0" w14:textId="77777777" w:rsidTr="00C15026">
        <w:trPr>
          <w:cantSplit/>
        </w:trPr>
        <w:tc>
          <w:tcPr>
            <w:tcW w:w="3356" w:type="dxa"/>
          </w:tcPr>
          <w:p w14:paraId="13BFAE74" w14:textId="123CDF8F" w:rsidR="00450517" w:rsidRDefault="00B0316D" w:rsidP="00450517">
            <w:pPr>
              <w:pStyle w:val="Tabletext"/>
            </w:pPr>
            <w:r>
              <w:t>Kenneth Sa</w:t>
            </w:r>
            <w:r w:rsidR="006D052D">
              <w:t>l</w:t>
            </w:r>
            <w:r>
              <w:t>y</w:t>
            </w:r>
            <w:r w:rsidR="006D052D">
              <w:t>ards</w:t>
            </w:r>
            <w:bookmarkStart w:id="5" w:name="_GoBack"/>
            <w:bookmarkEnd w:id="5"/>
          </w:p>
        </w:tc>
        <w:tc>
          <w:tcPr>
            <w:tcW w:w="3357" w:type="dxa"/>
          </w:tcPr>
          <w:p w14:paraId="3B944180" w14:textId="75B62180" w:rsidR="00450517" w:rsidRDefault="006D052D" w:rsidP="00450517">
            <w:pPr>
              <w:pStyle w:val="Tabletext"/>
            </w:pPr>
            <w:r>
              <w:t>SAMHSA</w:t>
            </w:r>
          </w:p>
        </w:tc>
        <w:tc>
          <w:tcPr>
            <w:tcW w:w="3357" w:type="dxa"/>
          </w:tcPr>
          <w:p w14:paraId="41A1AF88" w14:textId="46C2A14E" w:rsidR="00450517" w:rsidRDefault="00450517" w:rsidP="00450517">
            <w:pPr>
              <w:pStyle w:val="Tabletext"/>
            </w:pPr>
            <w:r>
              <w:t>Online</w:t>
            </w:r>
          </w:p>
        </w:tc>
      </w:tr>
      <w:tr w:rsidR="00450517" w14:paraId="234445CC" w14:textId="77777777" w:rsidTr="00C15026">
        <w:trPr>
          <w:cantSplit/>
        </w:trPr>
        <w:tc>
          <w:tcPr>
            <w:tcW w:w="3356" w:type="dxa"/>
          </w:tcPr>
          <w:p w14:paraId="566D2153" w14:textId="3A40B5CC" w:rsidR="00450517" w:rsidRDefault="006D052D" w:rsidP="00450517">
            <w:pPr>
              <w:pStyle w:val="Tabletext"/>
            </w:pPr>
            <w:r>
              <w:t>Steve Hufnagel</w:t>
            </w:r>
          </w:p>
        </w:tc>
        <w:tc>
          <w:tcPr>
            <w:tcW w:w="3357" w:type="dxa"/>
          </w:tcPr>
          <w:p w14:paraId="33A4524E" w14:textId="45B27AB5" w:rsidR="00450517" w:rsidRDefault="00450517" w:rsidP="00450517">
            <w:pPr>
              <w:pStyle w:val="Tabletext"/>
            </w:pPr>
            <w:r>
              <w:t>DoD</w:t>
            </w:r>
          </w:p>
        </w:tc>
        <w:tc>
          <w:tcPr>
            <w:tcW w:w="3357" w:type="dxa"/>
          </w:tcPr>
          <w:p w14:paraId="41F65C6B" w14:textId="33B30F0B" w:rsidR="00450517" w:rsidRDefault="00450517" w:rsidP="00450517">
            <w:pPr>
              <w:pStyle w:val="Tabletext"/>
            </w:pPr>
            <w:r>
              <w:t>Online</w:t>
            </w:r>
          </w:p>
        </w:tc>
      </w:tr>
      <w:tr w:rsidR="00450517" w14:paraId="71F50008" w14:textId="77777777" w:rsidTr="00C15026">
        <w:trPr>
          <w:cantSplit/>
        </w:trPr>
        <w:tc>
          <w:tcPr>
            <w:tcW w:w="3356" w:type="dxa"/>
          </w:tcPr>
          <w:p w14:paraId="76AD232E" w14:textId="615736E3" w:rsidR="00450517" w:rsidRDefault="00450517" w:rsidP="00450517">
            <w:pPr>
              <w:pStyle w:val="Tabletext"/>
            </w:pPr>
            <w:r>
              <w:t>Jason Walonoski</w:t>
            </w:r>
          </w:p>
        </w:tc>
        <w:tc>
          <w:tcPr>
            <w:tcW w:w="3357" w:type="dxa"/>
          </w:tcPr>
          <w:p w14:paraId="6B2B8189" w14:textId="0E67001A" w:rsidR="00450517" w:rsidRDefault="00450517" w:rsidP="00450517">
            <w:pPr>
              <w:pStyle w:val="Tabletext"/>
            </w:pPr>
            <w:r>
              <w:t>Unknown</w:t>
            </w:r>
          </w:p>
        </w:tc>
        <w:tc>
          <w:tcPr>
            <w:tcW w:w="3357" w:type="dxa"/>
          </w:tcPr>
          <w:p w14:paraId="7F155F46" w14:textId="7754ED70" w:rsidR="00450517" w:rsidRDefault="00450517" w:rsidP="00450517">
            <w:pPr>
              <w:pStyle w:val="Tabletext"/>
            </w:pPr>
            <w:r>
              <w:t>Online</w:t>
            </w:r>
          </w:p>
        </w:tc>
      </w:tr>
      <w:tr w:rsidR="00450517" w:rsidRPr="00C05CB3" w14:paraId="31F6BD52" w14:textId="77777777" w:rsidTr="00C15026">
        <w:trPr>
          <w:cantSplit/>
        </w:trPr>
        <w:tc>
          <w:tcPr>
            <w:tcW w:w="3356" w:type="dxa"/>
          </w:tcPr>
          <w:p w14:paraId="60C3006A" w14:textId="75A3418E" w:rsidR="00450517" w:rsidRPr="00C05CB3" w:rsidRDefault="00450517" w:rsidP="00450517">
            <w:pPr>
              <w:pStyle w:val="Tabletext"/>
            </w:pPr>
            <w:r>
              <w:t>Håkan Lidström</w:t>
            </w:r>
          </w:p>
        </w:tc>
        <w:tc>
          <w:tcPr>
            <w:tcW w:w="3357" w:type="dxa"/>
          </w:tcPr>
          <w:p w14:paraId="33F3C63D" w14:textId="56FE1470" w:rsidR="00450517" w:rsidRDefault="00450517" w:rsidP="00450517">
            <w:pPr>
              <w:pStyle w:val="Tabletext"/>
            </w:pPr>
            <w:r>
              <w:t>FHA</w:t>
            </w:r>
          </w:p>
        </w:tc>
        <w:tc>
          <w:tcPr>
            <w:tcW w:w="3357" w:type="dxa"/>
          </w:tcPr>
          <w:p w14:paraId="2A08E2EF" w14:textId="200F8C98" w:rsidR="00450517" w:rsidRDefault="00450517" w:rsidP="00450517">
            <w:pPr>
              <w:pStyle w:val="Tabletext"/>
            </w:pPr>
            <w:r>
              <w:t>Online</w:t>
            </w:r>
          </w:p>
        </w:tc>
      </w:tr>
    </w:tbl>
    <w:p w14:paraId="0EE6751F" w14:textId="1A873D01" w:rsidR="00043465" w:rsidRDefault="00043465" w:rsidP="00043465">
      <w:pPr>
        <w:pStyle w:val="BodyText"/>
      </w:pPr>
    </w:p>
    <w:p w14:paraId="3A27D4DE" w14:textId="515FEF1F" w:rsidR="008172B5" w:rsidRDefault="00757FE3" w:rsidP="008A68D0">
      <w:pPr>
        <w:pStyle w:val="Heading1"/>
        <w:numPr>
          <w:ilvl w:val="0"/>
          <w:numId w:val="0"/>
        </w:numPr>
      </w:pPr>
      <w:bookmarkStart w:id="6" w:name="_Toc303924131"/>
      <w:r>
        <w:t xml:space="preserve">Meeting </w:t>
      </w:r>
      <w:r w:rsidR="005F6DAC">
        <w:t>Summary</w:t>
      </w:r>
    </w:p>
    <w:p w14:paraId="3CCC2E5C" w14:textId="001B5751" w:rsidR="006D052D" w:rsidRPr="006D052D" w:rsidRDefault="006D052D" w:rsidP="006D052D">
      <w:pPr>
        <w:pStyle w:val="BodyText"/>
      </w:pPr>
      <w:r>
        <w:t>There was no meeting on June 5.</w:t>
      </w:r>
    </w:p>
    <w:p w14:paraId="251E21BD" w14:textId="46354CF6" w:rsidR="008172B5" w:rsidRDefault="0011578F" w:rsidP="006D052D">
      <w:pPr>
        <w:pStyle w:val="Heading2"/>
      </w:pPr>
      <w:r>
        <w:t>Update on S&amp;I and FHA Initiatives</w:t>
      </w:r>
      <w:r w:rsidR="00BE1580">
        <w:t>, Etc.</w:t>
      </w:r>
      <w:r w:rsidR="00E77CD1">
        <w:t xml:space="preserve"> (</w:t>
      </w:r>
      <w:r w:rsidR="006D052D" w:rsidRPr="006D052D">
        <w:rPr>
          <w:i/>
        </w:rPr>
        <w:t>Ioana Singureanu</w:t>
      </w:r>
      <w:r w:rsidR="00E77CD1">
        <w:t>)</w:t>
      </w:r>
    </w:p>
    <w:p w14:paraId="18EDC26D" w14:textId="0042050F" w:rsidR="003070B8" w:rsidRDefault="003070B8" w:rsidP="00B13D53">
      <w:pPr>
        <w:pStyle w:val="BodyText"/>
      </w:pPr>
      <w:r>
        <w:t>Ioana reported Sean Muir is continuing the mapping of S&amp;I initiatives DAF, SDC and QI Core to FHIM. DAF mapping is almost complete. SDC and QI Core will follow soon.</w:t>
      </w:r>
    </w:p>
    <w:p w14:paraId="1FE15EA9" w14:textId="77777777" w:rsidR="003070B8" w:rsidRDefault="003070B8" w:rsidP="00B13D53">
      <w:pPr>
        <w:pStyle w:val="BodyText"/>
      </w:pPr>
    </w:p>
    <w:p w14:paraId="358D11AA" w14:textId="35B5E86A" w:rsidR="008172B5" w:rsidRDefault="00F86696" w:rsidP="005F6DAC">
      <w:pPr>
        <w:pStyle w:val="Heading2"/>
      </w:pPr>
      <w:r>
        <w:lastRenderedPageBreak/>
        <w:t>Terminology Modeling Update</w:t>
      </w:r>
      <w:r w:rsidR="00B31879">
        <w:t xml:space="preserve"> (Jay Lyle)</w:t>
      </w:r>
    </w:p>
    <w:p w14:paraId="2ED83A0E" w14:textId="0EDD2CFB" w:rsidR="00B31879" w:rsidRDefault="00B31879" w:rsidP="0011578F">
      <w:pPr>
        <w:pStyle w:val="BodyText"/>
      </w:pPr>
      <w:r>
        <w:t xml:space="preserve">Jay reported from the meeting on </w:t>
      </w:r>
      <w:r w:rsidR="003070B8">
        <w:t>June 10</w:t>
      </w:r>
      <w:r>
        <w:t xml:space="preserve">. </w:t>
      </w:r>
      <w:r w:rsidR="00F92FB3">
        <w:t xml:space="preserve">The meeting this week included participants from the HL7 patient care workgroup and was focused on understanding attributes </w:t>
      </w:r>
      <w:r w:rsidR="009430EA">
        <w:t xml:space="preserve">identified in the DAM </w:t>
      </w:r>
      <w:r w:rsidR="00F92FB3">
        <w:t xml:space="preserve">that could </w:t>
      </w:r>
      <w:r w:rsidR="009430EA">
        <w:t>potentially have coded values. The intended use was clarified for some attributes, but several with unclear descriptions were acknowledged by the HL7 experts. The analysis will continue at the next meeting. The ambiguities in the HL7 DAM has slowed down workgroup and the Care Plan modeling is not likely to be finished in June.</w:t>
      </w:r>
    </w:p>
    <w:p w14:paraId="06F0D36F" w14:textId="39933CC4" w:rsidR="008172B5" w:rsidRDefault="00D11654" w:rsidP="005F6DAC">
      <w:pPr>
        <w:pStyle w:val="Heading2"/>
      </w:pPr>
      <w:r>
        <w:t xml:space="preserve">Modeling of Radiology and Imaging </w:t>
      </w:r>
      <w:r w:rsidR="0011578F" w:rsidRPr="0011578F">
        <w:t>Domain</w:t>
      </w:r>
      <w:r>
        <w:t>s</w:t>
      </w:r>
      <w:r w:rsidR="00E77CD1">
        <w:t xml:space="preserve"> (</w:t>
      </w:r>
      <w:r w:rsidR="00E77CD1" w:rsidRPr="00E77CD1">
        <w:rPr>
          <w:i/>
        </w:rPr>
        <w:t>Galen Mulrooney</w:t>
      </w:r>
      <w:r w:rsidR="00E77CD1">
        <w:t>)</w:t>
      </w:r>
    </w:p>
    <w:p w14:paraId="661DA961" w14:textId="1D8620D6" w:rsidR="001F7DA3" w:rsidRDefault="001F7DA3" w:rsidP="00A32602">
      <w:pPr>
        <w:pStyle w:val="BodyText"/>
      </w:pPr>
      <w:r>
        <w:t>Image, should it be modeled as a class or as a data type?</w:t>
      </w:r>
      <w:r>
        <w:br/>
        <w:t>FHIM draft. As of before the meeting, has the actual image modeled as a class. The FHIR person resource, by contrast has photo defined as an attribute on a MIME data type. After some discussion it was agreed that image metadata will be represented by a class and the images itself (the binary data) be a data type, similar to the FHIR resource.</w:t>
      </w:r>
    </w:p>
    <w:p w14:paraId="176E4C83" w14:textId="77777777" w:rsidR="009430EA" w:rsidRDefault="009430EA" w:rsidP="00A32602">
      <w:pPr>
        <w:pStyle w:val="BodyText"/>
      </w:pPr>
      <w:r>
        <w:t xml:space="preserve">The review </w:t>
      </w:r>
      <w:r w:rsidR="001F7DA3">
        <w:t>of the CHCS Implementation Guide, submitted by DoD</w:t>
      </w:r>
      <w:r>
        <w:t xml:space="preserve"> continued. However, in the absence of Dr. Weiser, it was not possible to analyze the remaining Z-segments.</w:t>
      </w:r>
    </w:p>
    <w:p w14:paraId="69317248" w14:textId="77777777" w:rsidR="00607C6A" w:rsidRDefault="009430EA" w:rsidP="00A32602">
      <w:pPr>
        <w:pStyle w:val="BodyText"/>
      </w:pPr>
      <w:r>
        <w:t xml:space="preserve">A document from VA must also be reviewed, but the modeling team </w:t>
      </w:r>
      <w:r w:rsidR="00607C6A">
        <w:t>was not yet ready to present it for review by the group.</w:t>
      </w:r>
    </w:p>
    <w:p w14:paraId="203090AF" w14:textId="77777777" w:rsidR="00607C6A" w:rsidRDefault="00607C6A" w:rsidP="00A32602">
      <w:pPr>
        <w:pStyle w:val="BodyText"/>
      </w:pPr>
      <w:r>
        <w:t>The meeting ended early.</w:t>
      </w:r>
    </w:p>
    <w:p w14:paraId="2F394C18" w14:textId="68461515" w:rsidR="00BD48B5" w:rsidRDefault="00BD48B5" w:rsidP="00A32602">
      <w:pPr>
        <w:pStyle w:val="BodyText"/>
      </w:pPr>
    </w:p>
    <w:p w14:paraId="79DE26B2" w14:textId="77777777" w:rsidR="008172B5" w:rsidRDefault="0011578F" w:rsidP="0011578F">
      <w:pPr>
        <w:pStyle w:val="Heading1"/>
      </w:pPr>
      <w:r>
        <w:t>Next Meeting</w:t>
      </w:r>
    </w:p>
    <w:p w14:paraId="2F044C14" w14:textId="129E9457" w:rsidR="0050496F" w:rsidRDefault="0050496F" w:rsidP="0050496F">
      <w:pPr>
        <w:pStyle w:val="BodyText"/>
      </w:pPr>
      <w:r w:rsidRPr="0011578F">
        <w:t xml:space="preserve">Friday, </w:t>
      </w:r>
      <w:r>
        <w:t>June 5</w:t>
      </w:r>
      <w:r w:rsidRPr="0011578F">
        <w:t xml:space="preserve">, 2015 at 2:30 </w:t>
      </w:r>
      <w:r>
        <w:t xml:space="preserve">PM, </w:t>
      </w:r>
      <w:r w:rsidRPr="0011578F">
        <w:t>EDT</w:t>
      </w:r>
    </w:p>
    <w:p w14:paraId="5962960A" w14:textId="46801F70" w:rsidR="00607C6A" w:rsidRDefault="00607C6A" w:rsidP="00607C6A">
      <w:pPr>
        <w:pStyle w:val="BodyText"/>
      </w:pPr>
      <w:r>
        <w:t xml:space="preserve">Note: Several </w:t>
      </w:r>
      <w:r>
        <w:t>participants will not be available next week. The FHA Team will check the availability of subject matter experts from DoD and VA. The meeting next week will be held only if the SMEs are available.</w:t>
      </w:r>
    </w:p>
    <w:p w14:paraId="660498B0" w14:textId="77777777" w:rsidR="00607C6A" w:rsidRDefault="00607C6A" w:rsidP="0050496F">
      <w:pPr>
        <w:pStyle w:val="BodyText"/>
      </w:pPr>
    </w:p>
    <w:p w14:paraId="4A6B5DB3" w14:textId="77777777" w:rsidR="008172B5" w:rsidRDefault="008172B5" w:rsidP="0011578F">
      <w:pPr>
        <w:pStyle w:val="Heading1"/>
      </w:pPr>
      <w:r>
        <w:t>Action Items</w:t>
      </w:r>
      <w:bookmarkEnd w:id="1"/>
      <w:bookmarkEnd w:id="6"/>
    </w:p>
    <w:tbl>
      <w:tblPr>
        <w:tblW w:w="923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5552"/>
        <w:gridCol w:w="1738"/>
        <w:gridCol w:w="1949"/>
      </w:tblGrid>
      <w:tr w:rsidR="005F6DAC" w14:paraId="2B0D32D5" w14:textId="77777777" w:rsidTr="00607C6A">
        <w:trPr>
          <w:cantSplit/>
          <w:tblHeader/>
        </w:trPr>
        <w:tc>
          <w:tcPr>
            <w:tcW w:w="5552" w:type="dxa"/>
            <w:tcBorders>
              <w:top w:val="single" w:sz="8" w:space="0" w:color="000000"/>
              <w:left w:val="single" w:sz="8" w:space="0" w:color="000000"/>
              <w:bottom w:val="single" w:sz="8" w:space="0" w:color="000000"/>
              <w:right w:val="single" w:sz="8" w:space="0" w:color="000000"/>
            </w:tcBorders>
            <w:shd w:val="clear" w:color="auto" w:fill="E6E6E6"/>
            <w:tcMar>
              <w:top w:w="80" w:type="dxa"/>
              <w:left w:w="80" w:type="dxa"/>
              <w:bottom w:w="80" w:type="dxa"/>
              <w:right w:w="80" w:type="dxa"/>
            </w:tcMar>
          </w:tcPr>
          <w:p w14:paraId="7618057F" w14:textId="77777777" w:rsidR="005F6DAC" w:rsidRDefault="005F6DAC" w:rsidP="005F6DAC">
            <w:pPr>
              <w:pStyle w:val="TableHead-black"/>
            </w:pPr>
            <w:r>
              <w:t>Action Item Description</w:t>
            </w:r>
          </w:p>
        </w:tc>
        <w:tc>
          <w:tcPr>
            <w:tcW w:w="1738" w:type="dxa"/>
            <w:tcBorders>
              <w:top w:val="single" w:sz="8" w:space="0" w:color="000000"/>
              <w:left w:val="single" w:sz="8" w:space="0" w:color="000000"/>
              <w:bottom w:val="single" w:sz="8" w:space="0" w:color="000000"/>
              <w:right w:val="single" w:sz="8" w:space="0" w:color="000000"/>
            </w:tcBorders>
            <w:shd w:val="clear" w:color="auto" w:fill="E6E6E6"/>
            <w:tcMar>
              <w:top w:w="80" w:type="dxa"/>
              <w:left w:w="80" w:type="dxa"/>
              <w:bottom w:w="80" w:type="dxa"/>
              <w:right w:w="80" w:type="dxa"/>
            </w:tcMar>
          </w:tcPr>
          <w:p w14:paraId="1297BDFE" w14:textId="60D62D55" w:rsidR="005F6DAC" w:rsidRDefault="005F6DAC" w:rsidP="001C458F">
            <w:pPr>
              <w:pStyle w:val="TableHead-black"/>
            </w:pPr>
            <w:r>
              <w:t>Responsible</w:t>
            </w:r>
          </w:p>
        </w:tc>
        <w:tc>
          <w:tcPr>
            <w:tcW w:w="1949" w:type="dxa"/>
            <w:tcBorders>
              <w:top w:val="single" w:sz="8" w:space="0" w:color="000000"/>
              <w:left w:val="single" w:sz="8" w:space="0" w:color="000000"/>
              <w:bottom w:val="single" w:sz="8" w:space="0" w:color="000000"/>
              <w:right w:val="single" w:sz="8" w:space="0" w:color="000000"/>
            </w:tcBorders>
            <w:shd w:val="clear" w:color="auto" w:fill="E6E6E6"/>
            <w:tcMar>
              <w:top w:w="80" w:type="dxa"/>
              <w:left w:w="80" w:type="dxa"/>
              <w:bottom w:w="80" w:type="dxa"/>
              <w:right w:w="80" w:type="dxa"/>
            </w:tcMar>
          </w:tcPr>
          <w:p w14:paraId="62607FA1" w14:textId="77777777" w:rsidR="005F6DAC" w:rsidRDefault="005F6DAC" w:rsidP="005F6DAC">
            <w:pPr>
              <w:pStyle w:val="TableHead-black"/>
            </w:pPr>
            <w:r>
              <w:t>Due Date</w:t>
            </w:r>
          </w:p>
        </w:tc>
      </w:tr>
      <w:tr w:rsidR="005F6DAC" w14:paraId="2FA77F41" w14:textId="77777777" w:rsidTr="00607C6A">
        <w:tblPrEx>
          <w:shd w:val="clear" w:color="auto" w:fill="auto"/>
        </w:tblPrEx>
        <w:trPr>
          <w:cantSplit/>
        </w:trPr>
        <w:tc>
          <w:tcPr>
            <w:tcW w:w="555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463EC12" w14:textId="6F382905" w:rsidR="005F6DAC" w:rsidRDefault="00607C6A" w:rsidP="00E5309F">
            <w:pPr>
              <w:pStyle w:val="Tabletext"/>
            </w:pPr>
            <w:r>
              <w:t>Find out availability of DoD and VA SMEs</w:t>
            </w:r>
          </w:p>
        </w:tc>
        <w:tc>
          <w:tcPr>
            <w:tcW w:w="17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644E72" w14:textId="58C44FC1" w:rsidR="005F6DAC" w:rsidRDefault="00607C6A" w:rsidP="005F6DAC">
            <w:pPr>
              <w:pStyle w:val="Tabletext"/>
            </w:pPr>
            <w:r>
              <w:t>Ioana</w:t>
            </w:r>
          </w:p>
        </w:tc>
        <w:tc>
          <w:tcPr>
            <w:tcW w:w="19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B22586F" w14:textId="7EA9948E" w:rsidR="005F6DAC" w:rsidRDefault="00E35FC0" w:rsidP="005F6DAC">
            <w:pPr>
              <w:pStyle w:val="Tabletext"/>
            </w:pPr>
            <w:r>
              <w:t>Before next meeting</w:t>
            </w:r>
          </w:p>
        </w:tc>
      </w:tr>
      <w:tr w:rsidR="00450517" w14:paraId="47038D99" w14:textId="77777777" w:rsidTr="00607C6A">
        <w:tblPrEx>
          <w:shd w:val="clear" w:color="auto" w:fill="auto"/>
        </w:tblPrEx>
        <w:trPr>
          <w:cantSplit/>
        </w:trPr>
        <w:tc>
          <w:tcPr>
            <w:tcW w:w="555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C9ADCA" w14:textId="5BAC4501" w:rsidR="00450517" w:rsidRDefault="00450517" w:rsidP="00450517">
            <w:pPr>
              <w:pStyle w:val="Tabletext"/>
            </w:pPr>
            <w:r>
              <w:t>Provide clarifications on reviewed Z segments from the CHCS Implementation Guide</w:t>
            </w:r>
            <w:r w:rsidR="00607C6A">
              <w:t xml:space="preserve"> (from May 29 meeting summary)</w:t>
            </w:r>
          </w:p>
        </w:tc>
        <w:tc>
          <w:tcPr>
            <w:tcW w:w="17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1CFBAC" w14:textId="5697CEE4" w:rsidR="00450517" w:rsidRDefault="00450517" w:rsidP="00450517">
            <w:pPr>
              <w:pStyle w:val="Tabletext"/>
            </w:pPr>
            <w:r>
              <w:t>DoD</w:t>
            </w:r>
            <w:r w:rsidR="00607C6A">
              <w:t xml:space="preserve"> SMEs</w:t>
            </w:r>
          </w:p>
        </w:tc>
        <w:tc>
          <w:tcPr>
            <w:tcW w:w="19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EFAE6E" w14:textId="03A67E8D" w:rsidR="00450517" w:rsidRDefault="00450517" w:rsidP="00450517">
            <w:pPr>
              <w:pStyle w:val="Tabletext"/>
            </w:pPr>
            <w:r>
              <w:t>Next meeting</w:t>
            </w:r>
          </w:p>
        </w:tc>
      </w:tr>
      <w:tr w:rsidR="00607C6A" w14:paraId="2EE2B97C" w14:textId="77777777" w:rsidTr="00607C6A">
        <w:tblPrEx>
          <w:shd w:val="clear" w:color="auto" w:fill="auto"/>
        </w:tblPrEx>
        <w:trPr>
          <w:cantSplit/>
        </w:trPr>
        <w:tc>
          <w:tcPr>
            <w:tcW w:w="555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31756B" w14:textId="27602B94" w:rsidR="00607C6A" w:rsidRDefault="00607C6A" w:rsidP="00450517">
            <w:pPr>
              <w:pStyle w:val="Tabletext"/>
            </w:pPr>
            <w:r>
              <w:t>Prepare for review of submitted VA documents</w:t>
            </w:r>
          </w:p>
        </w:tc>
        <w:tc>
          <w:tcPr>
            <w:tcW w:w="17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7252C6" w14:textId="2F74911A" w:rsidR="00607C6A" w:rsidRDefault="00607C6A" w:rsidP="00450517">
            <w:pPr>
              <w:pStyle w:val="Tabletext"/>
            </w:pPr>
            <w:r>
              <w:t>FHA Team</w:t>
            </w:r>
          </w:p>
        </w:tc>
        <w:tc>
          <w:tcPr>
            <w:tcW w:w="19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BDE6C04" w14:textId="25EF5F19" w:rsidR="00607C6A" w:rsidRDefault="00607C6A" w:rsidP="00450517">
            <w:pPr>
              <w:pStyle w:val="Tabletext"/>
            </w:pPr>
            <w:r>
              <w:t>Next Meeting</w:t>
            </w:r>
          </w:p>
        </w:tc>
      </w:tr>
      <w:tr w:rsidR="00450517" w14:paraId="42BD5549" w14:textId="77777777" w:rsidTr="00607C6A">
        <w:tblPrEx>
          <w:shd w:val="clear" w:color="auto" w:fill="auto"/>
        </w:tblPrEx>
        <w:trPr>
          <w:cantSplit/>
        </w:trPr>
        <w:tc>
          <w:tcPr>
            <w:tcW w:w="555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5C1B3CC" w14:textId="706F8C6C" w:rsidR="00450517" w:rsidRDefault="00C50109" w:rsidP="00450517">
            <w:pPr>
              <w:pStyle w:val="Tabletext"/>
            </w:pPr>
            <w:r>
              <w:lastRenderedPageBreak/>
              <w:t>Investigate relevance of Radlex</w:t>
            </w:r>
            <w:r>
              <w:t xml:space="preserve"> </w:t>
            </w:r>
            <w:r w:rsidR="00607C6A">
              <w:t>(from May 29 meeting summary)</w:t>
            </w:r>
          </w:p>
        </w:tc>
        <w:tc>
          <w:tcPr>
            <w:tcW w:w="17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31B678F" w14:textId="2DA21A44" w:rsidR="00450517" w:rsidRDefault="00450517" w:rsidP="00450517">
            <w:pPr>
              <w:pStyle w:val="Tabletext"/>
            </w:pPr>
            <w:r>
              <w:t>Ioana</w:t>
            </w:r>
          </w:p>
        </w:tc>
        <w:tc>
          <w:tcPr>
            <w:tcW w:w="19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60B99B" w14:textId="6D75A4CF" w:rsidR="00450517" w:rsidRDefault="00450517" w:rsidP="00450517">
            <w:pPr>
              <w:pStyle w:val="Tabletext"/>
            </w:pPr>
            <w:r>
              <w:t>Next meeting</w:t>
            </w:r>
          </w:p>
        </w:tc>
      </w:tr>
      <w:tr w:rsidR="00450517" w14:paraId="77E237F0" w14:textId="77777777" w:rsidTr="00607C6A">
        <w:tblPrEx>
          <w:shd w:val="clear" w:color="auto" w:fill="auto"/>
        </w:tblPrEx>
        <w:trPr>
          <w:cantSplit/>
        </w:trPr>
        <w:tc>
          <w:tcPr>
            <w:tcW w:w="555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F2A7C8" w14:textId="34E8A26F" w:rsidR="00450517" w:rsidRDefault="00450517" w:rsidP="00450517">
            <w:pPr>
              <w:pStyle w:val="Tabletext"/>
            </w:pPr>
            <w:r>
              <w:t>Investigate if ACR has relevant input to offer</w:t>
            </w:r>
            <w:r w:rsidR="00607C6A">
              <w:t xml:space="preserve"> (from May 29 meeting summary)</w:t>
            </w:r>
          </w:p>
        </w:tc>
        <w:tc>
          <w:tcPr>
            <w:tcW w:w="17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81B9121" w14:textId="6E404735" w:rsidR="00450517" w:rsidRDefault="00450517" w:rsidP="00450517">
            <w:pPr>
              <w:pStyle w:val="Tabletext"/>
            </w:pPr>
            <w:r>
              <w:t>?</w:t>
            </w:r>
          </w:p>
        </w:tc>
        <w:tc>
          <w:tcPr>
            <w:tcW w:w="19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9B60ED" w14:textId="77777777" w:rsidR="00450517" w:rsidRDefault="00450517" w:rsidP="00450517">
            <w:pPr>
              <w:pStyle w:val="Tabletext"/>
            </w:pPr>
          </w:p>
        </w:tc>
      </w:tr>
    </w:tbl>
    <w:p w14:paraId="6E5C060A" w14:textId="77777777" w:rsidR="005F6DAC" w:rsidRDefault="005F6DAC" w:rsidP="005F6DAC">
      <w:pPr>
        <w:pStyle w:val="ListParagraph"/>
        <w:spacing w:after="0" w:line="240" w:lineRule="auto"/>
        <w:ind w:left="0"/>
        <w:rPr>
          <w:sz w:val="24"/>
          <w:szCs w:val="24"/>
        </w:rPr>
      </w:pPr>
    </w:p>
    <w:p w14:paraId="13F680A9" w14:textId="77777777" w:rsidR="0011578F" w:rsidRPr="0011578F" w:rsidRDefault="0011578F" w:rsidP="001C458F"/>
    <w:p w14:paraId="72B284B2" w14:textId="1A588B4D" w:rsidR="0011578F" w:rsidRDefault="008E1013" w:rsidP="0011578F">
      <w:pPr>
        <w:pStyle w:val="Heading1"/>
      </w:pPr>
      <w:r>
        <w:t xml:space="preserve">FHIM </w:t>
      </w:r>
      <w:r w:rsidR="00607C6A">
        <w:t>Meeting Information</w:t>
      </w:r>
    </w:p>
    <w:p w14:paraId="45998E6F" w14:textId="77777777" w:rsidR="0011578F" w:rsidRDefault="0011578F" w:rsidP="0011578F">
      <w:pPr>
        <w:pStyle w:val="Heading2"/>
      </w:pPr>
      <w:r>
        <w:t xml:space="preserve"> Information Modeling (IM) project calls (Every Friday)</w:t>
      </w:r>
    </w:p>
    <w:p w14:paraId="2EFA1636" w14:textId="4CF5BC6F" w:rsidR="0011578F" w:rsidRDefault="0011578F" w:rsidP="0011578F">
      <w:pPr>
        <w:pStyle w:val="BodyText"/>
      </w:pPr>
      <w:r>
        <w:t>Time of Call</w:t>
      </w:r>
      <w:r w:rsidR="00785785">
        <w:t>s</w:t>
      </w:r>
      <w:r>
        <w:t>: 2:30 to 4:30 PM Eastern Time</w:t>
      </w:r>
      <w:r>
        <w:br/>
      </w:r>
      <w:hyperlink r:id="rId11" w:history="1">
        <w:r w:rsidRPr="00C54F47">
          <w:rPr>
            <w:rStyle w:val="Hyperlink"/>
          </w:rPr>
          <w:t>https://global.gotomeeting.com/join/947006365</w:t>
        </w:r>
      </w:hyperlink>
      <w:r>
        <w:br/>
        <w:t>Use your microphone and speakers (VoIP) - a headset is recommended.</w:t>
      </w:r>
      <w:r>
        <w:br/>
        <w:t>Or, call in using your telephone.</w:t>
      </w:r>
      <w:r>
        <w:br/>
        <w:t>Dial +1 (646) 749-3131</w:t>
      </w:r>
      <w:r>
        <w:br/>
        <w:t>Access Code: 947-006-365</w:t>
      </w:r>
      <w:r>
        <w:br/>
        <w:t>Audio PIN: Shown after joining the meeting.</w:t>
      </w:r>
    </w:p>
    <w:p w14:paraId="4B32DFF2" w14:textId="77777777" w:rsidR="0011578F" w:rsidRDefault="0011578F" w:rsidP="0011578F">
      <w:pPr>
        <w:pStyle w:val="Heading2"/>
      </w:pPr>
      <w:r>
        <w:t>Terminology Modeling calls (Every Wednesday)</w:t>
      </w:r>
    </w:p>
    <w:p w14:paraId="79C627F1" w14:textId="2190CF7E" w:rsidR="0011578F" w:rsidRDefault="0011578F" w:rsidP="0011578F">
      <w:pPr>
        <w:pStyle w:val="BodyText"/>
      </w:pPr>
      <w:r>
        <w:t>Time of Call</w:t>
      </w:r>
      <w:r w:rsidR="00785785">
        <w:t>s</w:t>
      </w:r>
      <w:r>
        <w:t>: 2:00 to 3:30 PM Eastern Time</w:t>
      </w:r>
      <w:r>
        <w:br/>
      </w:r>
      <w:hyperlink r:id="rId12" w:history="1">
        <w:r w:rsidRPr="00C54F47">
          <w:rPr>
            <w:rStyle w:val="Hyperlink"/>
          </w:rPr>
          <w:t>https://global.gotomeeting.com/join/947006365</w:t>
        </w:r>
      </w:hyperlink>
      <w:r>
        <w:br/>
        <w:t>Use your microphone and speakers (VoIP) - a headset is recommended.</w:t>
      </w:r>
      <w:r>
        <w:br/>
        <w:t>Or, call in using your telephone.</w:t>
      </w:r>
      <w:r>
        <w:br/>
        <w:t>Dial +1 (646) 749-3131</w:t>
      </w:r>
      <w:r>
        <w:br/>
        <w:t>Access Code: 947-006-365</w:t>
      </w:r>
      <w:r>
        <w:br/>
        <w:t>Audio PIN: Shown after joining the meeting.</w:t>
      </w:r>
    </w:p>
    <w:p w14:paraId="4ABE5CEB" w14:textId="29ACC2B9" w:rsidR="008E1013" w:rsidRDefault="008E1013" w:rsidP="008E1013">
      <w:pPr>
        <w:pStyle w:val="Heading2"/>
      </w:pPr>
      <w:r w:rsidRPr="008E1013">
        <w:t xml:space="preserve">FHA Health Information Modeling WG </w:t>
      </w:r>
      <w:r>
        <w:t>(</w:t>
      </w:r>
      <w:r w:rsidR="00785785">
        <w:t xml:space="preserve">2’nd Tuesday </w:t>
      </w:r>
      <w:r w:rsidR="00C73050">
        <w:t xml:space="preserve">each </w:t>
      </w:r>
      <w:r w:rsidR="00785785">
        <w:t>month</w:t>
      </w:r>
      <w:r>
        <w:t>)</w:t>
      </w:r>
    </w:p>
    <w:p w14:paraId="55364D19" w14:textId="12DB0A71" w:rsidR="00785785" w:rsidRDefault="008E1013" w:rsidP="008E1013">
      <w:pPr>
        <w:pStyle w:val="BodyText"/>
      </w:pPr>
      <w:r>
        <w:t xml:space="preserve">Next meeting: </w:t>
      </w:r>
      <w:r w:rsidR="00450517">
        <w:t xml:space="preserve">June 9 </w:t>
      </w:r>
      <w:r>
        <w:t xml:space="preserve">at 1 PM </w:t>
      </w:r>
      <w:r w:rsidR="00785785">
        <w:t>Eastern Time</w:t>
      </w:r>
    </w:p>
    <w:p w14:paraId="71379A7F" w14:textId="0505CA94" w:rsidR="008E1013" w:rsidRDefault="008E1013" w:rsidP="00785785">
      <w:pPr>
        <w:pStyle w:val="BodyText"/>
        <w:spacing w:after="0"/>
      </w:pPr>
      <w:r>
        <w:t>Time of Call</w:t>
      </w:r>
      <w:r w:rsidR="00785785">
        <w:t>s</w:t>
      </w:r>
      <w:r>
        <w:t>: 1:00 to 2:00 PM Eastern Time</w:t>
      </w:r>
      <w:r>
        <w:br/>
      </w:r>
      <w:hyperlink r:id="rId13" w:history="1">
        <w:r w:rsidRPr="000A6632">
          <w:rPr>
            <w:rStyle w:val="Hyperlink"/>
          </w:rPr>
          <w:t>https://www3.gotomeeting.com/register/267621646</w:t>
        </w:r>
      </w:hyperlink>
    </w:p>
    <w:p w14:paraId="7313695F" w14:textId="06AFD1CD" w:rsidR="008E1013" w:rsidRPr="0011578F" w:rsidRDefault="00785785" w:rsidP="0011578F">
      <w:pPr>
        <w:pStyle w:val="BodyText"/>
      </w:pPr>
      <w:r>
        <w:t>U</w:t>
      </w:r>
      <w:r w:rsidR="008E1013">
        <w:t>s</w:t>
      </w:r>
      <w:r>
        <w:t>e</w:t>
      </w:r>
      <w:r w:rsidR="008E1013">
        <w:t xml:space="preserve"> your telephone for audio.</w:t>
      </w:r>
      <w:r w:rsidR="008E1013">
        <w:br/>
      </w:r>
      <w:r w:rsidR="008E1013" w:rsidRPr="008E1013">
        <w:t xml:space="preserve">Dial + </w:t>
      </w:r>
      <w:r w:rsidR="009F6D13">
        <w:t>1-888-537-7715 Code: 2734 4310#</w:t>
      </w:r>
    </w:p>
    <w:sectPr w:rsidR="008E1013" w:rsidRPr="0011578F" w:rsidSect="006F5D0B">
      <w:headerReference w:type="default" r:id="rId14"/>
      <w:footerReference w:type="even" r:id="rId15"/>
      <w:footerReference w:type="default" r:id="rId16"/>
      <w:footnotePr>
        <w:numRestart w:val="eachPage"/>
      </w:footnotePr>
      <w:pgSz w:w="12240" w:h="15840" w:code="1"/>
      <w:pgMar w:top="1886" w:right="720" w:bottom="1440" w:left="1440" w:header="720" w:footer="57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03AAD1" w14:textId="77777777" w:rsidR="00F01468" w:rsidRDefault="00F01468">
      <w:r>
        <w:separator/>
      </w:r>
    </w:p>
  </w:endnote>
  <w:endnote w:type="continuationSeparator" w:id="0">
    <w:p w14:paraId="1CBB63BE" w14:textId="77777777" w:rsidR="00F01468" w:rsidRDefault="00F01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imes New Roman Bold">
    <w:panose1 w:val="02020803070505020304"/>
    <w:charset w:val="00"/>
    <w:family w:val="roman"/>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A5D5B" w14:textId="77777777" w:rsidR="008F2D06" w:rsidRDefault="008F2D06" w:rsidP="00EE0FD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B2C67EB" w14:textId="77777777" w:rsidR="008F2D06" w:rsidRDefault="005C23CC" w:rsidP="00EE0FDF">
    <w:pPr>
      <w:pStyle w:val="Footer"/>
    </w:pPr>
    <w:r>
      <w:rPr>
        <w:noProof/>
      </w:rPr>
      <w:drawing>
        <wp:anchor distT="0" distB="0" distL="114300" distR="114300" simplePos="0" relativeHeight="251664384" behindDoc="0" locked="0" layoutInCell="1" allowOverlap="1" wp14:anchorId="3BEFD411" wp14:editId="7AA7673D">
          <wp:simplePos x="0" y="0"/>
          <wp:positionH relativeFrom="column">
            <wp:posOffset>0</wp:posOffset>
          </wp:positionH>
          <wp:positionV relativeFrom="paragraph">
            <wp:posOffset>-3175</wp:posOffset>
          </wp:positionV>
          <wp:extent cx="660400" cy="229870"/>
          <wp:effectExtent l="0" t="0" r="6350" b="0"/>
          <wp:wrapSquare wrapText="bothSides"/>
          <wp:docPr id="90" name="Picture 90" descr="STG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G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0400" cy="2298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6192" behindDoc="0" locked="0" layoutInCell="1" allowOverlap="1" wp14:anchorId="033091EA" wp14:editId="795A7022">
              <wp:simplePos x="0" y="0"/>
              <wp:positionH relativeFrom="column">
                <wp:posOffset>3363595</wp:posOffset>
              </wp:positionH>
              <wp:positionV relativeFrom="paragraph">
                <wp:posOffset>10160</wp:posOffset>
              </wp:positionV>
              <wp:extent cx="2585720" cy="101600"/>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85720" cy="101600"/>
                        <a:chOff x="6746" y="14552"/>
                        <a:chExt cx="4072" cy="160"/>
                      </a:xfrm>
                    </wpg:grpSpPr>
                    <wps:wsp>
                      <wps:cNvPr id="5" name="Line 5"/>
                      <wps:cNvCnPr/>
                      <wps:spPr bwMode="auto">
                        <a:xfrm>
                          <a:off x="6746" y="14553"/>
                          <a:ext cx="407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wps:spPr bwMode="auto">
                        <a:xfrm>
                          <a:off x="10814" y="14552"/>
                          <a:ext cx="4" cy="16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B52683" id="Group 4" o:spid="_x0000_s1026" style="position:absolute;margin-left:264.85pt;margin-top:.8pt;width:203.6pt;height:8pt;z-index:251656192" coordorigin="6746,14552" coordsize="407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">
              <v:line id="Line 5" o:spid="_x0000_s1027" style="position:absolute;visibility:visible;mso-wrap-style:square" from="6746,14553" to="10816,14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PRYcMAAADaAAAADwAAAGRycy9kb3ducmV2LnhtbESPQWsCMRSE7wX/Q3hCbzVrbUVWo0hR&#10;KD0UVj3o7bF5bhY3L2sS1+2/bwoFj8PMfMMsVr1tREc+1I4VjEcZCOLS6ZorBYf99mUGIkRkjY1j&#10;UvBDAVbLwdMCc+3uXFC3i5VIEA45KjAxtrmUoTRkMYxcS5y8s/MWY5K+ktrjPcFtI1+zbCot1pwW&#10;DLb0Yai87G5WgT/FcCyuk6/urdpcvy/e7OlcKPU87NdzEJH6+Aj/tz+1gnf4u5Ju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FT0WHDAAAA2gAAAA8AAAAAAAAAAAAA&#10;AAAAoQIAAGRycy9kb3ducmV2LnhtbFBLBQYAAAAABAAEAPkAAACRAwAAAAA=&#10;" strokeweight=".25pt"/>
              <v:line id="Line 6" o:spid="_x0000_s1028" style="position:absolute;visibility:visible;mso-wrap-style:square" from="10814,14552" to="10818,14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FPFsMAAADaAAAADwAAAGRycy9kb3ducmV2LnhtbESPQWsCMRSE70L/Q3gFb5q1isjWKCIW&#10;Sg/Cqgd7e2yem8XNy5qk6/bfG6HQ4zAz3zDLdW8b0ZEPtWMFk3EGgrh0uuZKwen4MVqACBFZY+OY&#10;FPxSgPXqZbDEXLs7F9QdYiUShEOOCkyMbS5lKA1ZDGPXEifv4rzFmKSvpPZ4T3DbyLcsm0uLNacF&#10;gy1tDZXXw49V4L9jOBe36Vc3q3a3/dWbI10KpYav/eYdRKQ+/of/2p9awRyeV9IN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BTxbDAAAA2gAAAA8AAAAAAAAAAAAA&#10;AAAAoQIAAGRycy9kb3ducmV2LnhtbFBLBQYAAAAABAAEAPkAAACRAwAAAAA=&#10;" strokeweight=".25pt"/>
              <w10:wrap type="topAndBottom"/>
            </v:group>
          </w:pict>
        </mc:Fallback>
      </mc:AlternateContent>
    </w:r>
    <w:r>
      <w:rPr>
        <w:noProof/>
      </w:rPr>
      <mc:AlternateContent>
        <mc:Choice Requires="wpg">
          <w:drawing>
            <wp:anchor distT="0" distB="0" distL="114300" distR="114300" simplePos="0" relativeHeight="251648000" behindDoc="0" locked="0" layoutInCell="1" allowOverlap="1" wp14:anchorId="1D8CB60D" wp14:editId="3A30D848">
              <wp:simplePos x="0" y="0"/>
              <wp:positionH relativeFrom="column">
                <wp:posOffset>749935</wp:posOffset>
              </wp:positionH>
              <wp:positionV relativeFrom="paragraph">
                <wp:posOffset>10160</wp:posOffset>
              </wp:positionV>
              <wp:extent cx="2473960" cy="9906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3960" cy="99060"/>
                        <a:chOff x="2660" y="14552"/>
                        <a:chExt cx="3896" cy="156"/>
                      </a:xfrm>
                    </wpg:grpSpPr>
                    <wps:wsp>
                      <wps:cNvPr id="2" name="Line 2"/>
                      <wps:cNvCnPr/>
                      <wps:spPr bwMode="auto">
                        <a:xfrm>
                          <a:off x="2660" y="14553"/>
                          <a:ext cx="3893"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 name="Line 3"/>
                      <wps:cNvCnPr/>
                      <wps:spPr bwMode="auto">
                        <a:xfrm>
                          <a:off x="6556" y="14552"/>
                          <a:ext cx="0" cy="156"/>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422DD5" id="Group 1" o:spid="_x0000_s1026" style="position:absolute;margin-left:59.05pt;margin-top:.8pt;width:194.8pt;height:7.8pt;z-index:251648000" coordorigin="2660,14552" coordsize="3896,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">
              <v:line id="Line 2" o:spid="_x0000_s1027" style="position:absolute;visibility:visible;mso-wrap-style:square" from="2660,14553" to="6553,14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pJFcMAAADaAAAADwAAAGRycy9kb3ducmV2LnhtbESPQWsCMRSE7wX/Q3hCbzWrliKrUUQU&#10;pIfCqge9PTbPzeLmZU3iuv33TaHQ4zAz3zCLVW8b0ZEPtWMF41EGgrh0uuZKwem4e5uBCBFZY+OY&#10;FHxTgNVy8LLAXLsnF9QdYiUShEOOCkyMbS5lKA1ZDCPXEifv6rzFmKSvpPb4THDbyEmWfUiLNacF&#10;gy1tDJW3w8Mq8JcYzsV9+tm9V9v7182bI10LpV6H/XoOIlIf/8N/7b1WMIHfK+kG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66SRXDAAAA2gAAAA8AAAAAAAAAAAAA&#10;AAAAoQIAAGRycy9kb3ducmV2LnhtbFBLBQYAAAAABAAEAPkAAACRAwAAAAA=&#10;" strokeweight=".25pt"/>
              <v:line id="Line 3" o:spid="_x0000_s1028" style="position:absolute;visibility:visible;mso-wrap-style:square" from="6556,14552" to="6556,14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bsjsMAAADaAAAADwAAAGRycy9kb3ducmV2LnhtbESPQWsCMRSE7wX/Q3hCbzVrLUVWo4hY&#10;kB4Kqx709tg8N4ublzWJ6/rvTaHQ4zAz3zDzZW8b0ZEPtWMF41EGgrh0uuZKwWH/9TYFESKyxsYx&#10;KXhQgOVi8DLHXLs7F9TtYiUShEOOCkyMbS5lKA1ZDCPXEifv7LzFmKSvpPZ4T3DbyPcs+5QWa04L&#10;BltaGyovu5tV4E8xHIvr5Lv7qDbXn4s3ezoXSr0O+9UMRKQ+/of/2lutYAK/V9INkI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27I7DAAAA2gAAAA8AAAAAAAAAAAAA&#10;AAAAoQIAAGRycy9kb3ducmV2LnhtbFBLBQYAAAAABAAEAPkAAACRAwAAAAA=&#10;" strokeweight=".25pt"/>
              <w10:wrap type="topAndBottom"/>
            </v:group>
          </w:pict>
        </mc:Fallback>
      </mc:AlternateContent>
    </w:r>
  </w:p>
  <w:p w14:paraId="619B5F83" w14:textId="77777777" w:rsidR="008F2D06" w:rsidRDefault="008F2D06" w:rsidP="00EE0F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E8527" w14:textId="5507483F" w:rsidR="00277477" w:rsidRPr="00EE0FDF" w:rsidRDefault="00277477" w:rsidP="00277477">
    <w:pPr>
      <w:pStyle w:val="Footer"/>
      <w:pBdr>
        <w:top w:val="single" w:sz="4" w:space="1" w:color="auto"/>
      </w:pBdr>
      <w:spacing w:before="320"/>
    </w:pPr>
    <w:r w:rsidRPr="00BD38F8">
      <w:t>US Department of Health and Human Services</w:t>
    </w:r>
    <w:r w:rsidRPr="00BD38F8">
      <w:tab/>
    </w:r>
    <w:r w:rsidRPr="00BD38F8">
      <w:tab/>
    </w:r>
    <w:r w:rsidR="001C458F">
      <w:t xml:space="preserve">Summary </w:t>
    </w:r>
    <w:r w:rsidR="000D68D3">
      <w:t>written</w:t>
    </w:r>
    <w:r w:rsidR="001C458F">
      <w:t xml:space="preserve"> on </w:t>
    </w:r>
    <w:r w:rsidR="00450517">
      <w:t>June 1</w:t>
    </w:r>
    <w:r w:rsidR="001C458F">
      <w:t>, 2015</w:t>
    </w:r>
    <w:r w:rsidRPr="00BD38F8">
      <w:br/>
    </w:r>
    <w:r w:rsidR="008A68D0">
      <w:t>F</w:t>
    </w:r>
    <w:r w:rsidR="00450517">
      <w:t>ederal Health Architecture, Program Management Office</w:t>
    </w:r>
  </w:p>
  <w:p w14:paraId="3096DAFF" w14:textId="77777777" w:rsidR="008F2D06" w:rsidRPr="00277477" w:rsidRDefault="00277477" w:rsidP="00277477">
    <w:pPr>
      <w:pStyle w:val="Footer"/>
    </w:pPr>
    <w:r w:rsidRPr="00BD38F8">
      <w:tab/>
    </w:r>
    <w:r w:rsidRPr="00BD38F8">
      <w:fldChar w:fldCharType="begin"/>
    </w:r>
    <w:r w:rsidRPr="00BD38F8">
      <w:instrText xml:space="preserve"> PAGE </w:instrText>
    </w:r>
    <w:r w:rsidRPr="00BD38F8">
      <w:fldChar w:fldCharType="separate"/>
    </w:r>
    <w:r w:rsidR="00B0316D">
      <w:rPr>
        <w:noProof/>
      </w:rPr>
      <w:t>3</w:t>
    </w:r>
    <w:r w:rsidRPr="00BD38F8">
      <w:fldChar w:fldCharType="end"/>
    </w:r>
    <w:r w:rsidRPr="00BD38F8">
      <w:t xml:space="preserve"> of </w:t>
    </w:r>
    <w:r w:rsidR="00F01468">
      <w:fldChar w:fldCharType="begin"/>
    </w:r>
    <w:r w:rsidR="00F01468">
      <w:instrText xml:space="preserve"> SECTIONPAGES  \* Arabic  \* MERGEFORMAT </w:instrText>
    </w:r>
    <w:r w:rsidR="00F01468">
      <w:fldChar w:fldCharType="separate"/>
    </w:r>
    <w:r w:rsidR="00B0316D">
      <w:rPr>
        <w:noProof/>
      </w:rPr>
      <w:t>3</w:t>
    </w:r>
    <w:r w:rsidR="00F01468">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8886DE" w14:textId="77777777" w:rsidR="00F01468" w:rsidRDefault="00F01468">
      <w:r>
        <w:separator/>
      </w:r>
    </w:p>
  </w:footnote>
  <w:footnote w:type="continuationSeparator" w:id="0">
    <w:p w14:paraId="30D97520" w14:textId="77777777" w:rsidR="00F01468" w:rsidRDefault="00F014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27468" w14:textId="77777777" w:rsidR="00FF7A04" w:rsidRPr="006F5D0B" w:rsidRDefault="00043465" w:rsidP="0011578F">
    <w:pPr>
      <w:pStyle w:val="Header"/>
      <w:tabs>
        <w:tab w:val="clear" w:pos="9792"/>
        <w:tab w:val="right" w:pos="10170"/>
      </w:tabs>
      <w:ind w:left="900" w:right="-90"/>
    </w:pPr>
    <w:r w:rsidRPr="007371D1">
      <w:rPr>
        <w:noProof/>
      </w:rPr>
      <w:drawing>
        <wp:anchor distT="0" distB="0" distL="114300" distR="114300" simplePos="0" relativeHeight="251660288" behindDoc="1" locked="0" layoutInCell="1" allowOverlap="1" wp14:anchorId="786306A8" wp14:editId="0A034EB9">
          <wp:simplePos x="0" y="0"/>
          <wp:positionH relativeFrom="margin">
            <wp:posOffset>-457200</wp:posOffset>
          </wp:positionH>
          <wp:positionV relativeFrom="page">
            <wp:posOffset>274320</wp:posOffset>
          </wp:positionV>
          <wp:extent cx="914400" cy="914400"/>
          <wp:effectExtent l="0" t="0" r="0" b="0"/>
          <wp:wrapTight wrapText="bothSides">
            <wp:wrapPolygon edited="0">
              <wp:start x="0" y="0"/>
              <wp:lineTo x="0" y="21150"/>
              <wp:lineTo x="21150" y="21150"/>
              <wp:lineTo x="21150" y="0"/>
              <wp:lineTo x="0" y="0"/>
            </wp:wrapPolygon>
          </wp:wrapTight>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8735FD" w:rsidRPr="006F5D0B">
      <w:t>Summary of</w:t>
    </w:r>
    <w:r w:rsidR="00A57E19" w:rsidRPr="006F5D0B">
      <w:t>:</w:t>
    </w:r>
    <w:r w:rsidR="006F5D0B">
      <w:t xml:space="preserve"> </w:t>
    </w:r>
    <w:r w:rsidR="00A57E19" w:rsidRPr="006F5D0B">
      <w:fldChar w:fldCharType="begin"/>
    </w:r>
    <w:r w:rsidR="00A57E19" w:rsidRPr="006F5D0B">
      <w:instrText xml:space="preserve"> REF subject \h  \* MERGEFORMAT </w:instrText>
    </w:r>
    <w:r w:rsidR="00A57E19" w:rsidRPr="006F5D0B">
      <w:fldChar w:fldCharType="separate"/>
    </w:r>
    <w:r w:rsidR="00450517">
      <w:t xml:space="preserve">FHIM – Weekly IM </w:t>
    </w:r>
    <w:r w:rsidR="00450517" w:rsidRPr="004A34AF">
      <w:t>Project</w:t>
    </w:r>
    <w:r w:rsidR="00450517">
      <w:t xml:space="preserve"> Call</w:t>
    </w:r>
    <w:r w:rsidR="00A57E19" w:rsidRPr="006F5D0B">
      <w:fldChar w:fldCharType="end"/>
    </w:r>
    <w:r w:rsidR="006F5D0B">
      <w:tab/>
    </w:r>
    <w:r w:rsidR="008735FD" w:rsidRPr="006F5D0B">
      <w:t xml:space="preserve">on </w:t>
    </w:r>
    <w:r w:rsidR="008735FD" w:rsidRPr="006F5D0B">
      <w:fldChar w:fldCharType="begin"/>
    </w:r>
    <w:r w:rsidR="008735FD" w:rsidRPr="006F5D0B">
      <w:instrText xml:space="preserve"> REF date \h </w:instrText>
    </w:r>
    <w:r w:rsidR="006F5D0B">
      <w:instrText xml:space="preserve"> \* MERGEFORMAT </w:instrText>
    </w:r>
    <w:r w:rsidR="008735FD" w:rsidRPr="006F5D0B">
      <w:fldChar w:fldCharType="separate"/>
    </w:r>
    <w:r w:rsidR="00450517">
      <w:t>May 29, 2015</w:t>
    </w:r>
    <w:r w:rsidR="008735FD" w:rsidRPr="006F5D0B">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84756"/>
    <w:multiLevelType w:val="multilevel"/>
    <w:tmpl w:val="4B74F73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864"/>
        </w:tabs>
        <w:ind w:left="432" w:hanging="432"/>
      </w:pPr>
      <w:rPr>
        <w:rFonts w:hint="default"/>
      </w:rPr>
    </w:lvl>
    <w:lvl w:ilvl="4">
      <w:start w:val="1"/>
      <w:numFmt w:val="lowerRoman"/>
      <w:lvlText w:val="%5)"/>
      <w:lvlJc w:val="left"/>
      <w:pPr>
        <w:tabs>
          <w:tab w:val="num" w:pos="1008"/>
        </w:tabs>
        <w:ind w:left="432" w:hanging="432"/>
      </w:pPr>
      <w:rPr>
        <w:rFonts w:hint="default"/>
      </w:rPr>
    </w:lvl>
    <w:lvl w:ilvl="5">
      <w:start w:val="1"/>
      <w:numFmt w:val="lowerRoman"/>
      <w:lvlText w:val="%5.%6)"/>
      <w:lvlJc w:val="left"/>
      <w:pPr>
        <w:tabs>
          <w:tab w:val="num" w:pos="1152"/>
        </w:tabs>
        <w:ind w:left="720" w:hanging="720"/>
      </w:pPr>
      <w:rPr>
        <w:rFonts w:hint="default"/>
      </w:rPr>
    </w:lvl>
    <w:lvl w:ilvl="6">
      <w:start w:val="1"/>
      <w:numFmt w:val="lowerRoman"/>
      <w:lvlText w:val="%5.%6.%7)"/>
      <w:lvlJc w:val="left"/>
      <w:pPr>
        <w:tabs>
          <w:tab w:val="num" w:pos="1296"/>
        </w:tabs>
        <w:ind w:left="864" w:hanging="864"/>
      </w:pPr>
      <w:rPr>
        <w:rFonts w:hint="default"/>
      </w:rPr>
    </w:lvl>
    <w:lvl w:ilvl="7">
      <w:start w:val="1"/>
      <w:numFmt w:val="lowerRoman"/>
      <w:lvlText w:val="%5.%6.%7.%8)"/>
      <w:lvlJc w:val="left"/>
      <w:pPr>
        <w:tabs>
          <w:tab w:val="num" w:pos="1440"/>
        </w:tabs>
        <w:ind w:left="1008" w:hanging="1008"/>
      </w:pPr>
      <w:rPr>
        <w:rFonts w:hint="default"/>
      </w:rPr>
    </w:lvl>
    <w:lvl w:ilvl="8">
      <w:start w:val="1"/>
      <w:numFmt w:val="lowerRoman"/>
      <w:lvlText w:val="%5.%6.%7.%8.%9)"/>
      <w:lvlJc w:val="left"/>
      <w:pPr>
        <w:tabs>
          <w:tab w:val="num" w:pos="1584"/>
        </w:tabs>
        <w:ind w:left="1152" w:hanging="1152"/>
      </w:pPr>
      <w:rPr>
        <w:rFonts w:hint="default"/>
      </w:rPr>
    </w:lvl>
  </w:abstractNum>
  <w:abstractNum w:abstractNumId="1" w15:restartNumberingAfterBreak="0">
    <w:nsid w:val="2286146E"/>
    <w:multiLevelType w:val="hybridMultilevel"/>
    <w:tmpl w:val="0A5A8208"/>
    <w:lvl w:ilvl="0" w:tplc="845C4256">
      <w:start w:val="1"/>
      <w:numFmt w:val="bullet"/>
      <w:pStyle w:val="bullet2-last"/>
      <w:lvlText w:val="○"/>
      <w:lvlJc w:val="left"/>
      <w:pPr>
        <w:tabs>
          <w:tab w:val="num" w:pos="720"/>
        </w:tabs>
        <w:ind w:left="720" w:hanging="360"/>
      </w:pPr>
      <w:rPr>
        <w:rFonts w:ascii="Times New Roman" w:hAnsi="Times New Roman" w:cs="Times New Roman"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4D6FF3"/>
    <w:multiLevelType w:val="hybridMultilevel"/>
    <w:tmpl w:val="1E1424BE"/>
    <w:lvl w:ilvl="0" w:tplc="A0B60D98">
      <w:start w:val="1"/>
      <w:numFmt w:val="bullet"/>
      <w:pStyle w:val="bullet1-las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7E185C"/>
    <w:multiLevelType w:val="multilevel"/>
    <w:tmpl w:val="4D02C026"/>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432"/>
        </w:tabs>
        <w:ind w:left="432" w:hanging="432"/>
      </w:pPr>
      <w:rPr>
        <w:rFonts w:hint="default"/>
      </w:rPr>
    </w:lvl>
    <w:lvl w:ilvl="4">
      <w:start w:val="1"/>
      <w:numFmt w:val="lowerRoman"/>
      <w:lvlText w:val="%5)"/>
      <w:lvlJc w:val="left"/>
      <w:pPr>
        <w:tabs>
          <w:tab w:val="num" w:pos="432"/>
        </w:tabs>
        <w:ind w:left="432" w:hanging="432"/>
      </w:pPr>
      <w:rPr>
        <w:rFonts w:hint="default"/>
      </w:rPr>
    </w:lvl>
    <w:lvl w:ilvl="5">
      <w:start w:val="1"/>
      <w:numFmt w:val="lowerRoman"/>
      <w:lvlText w:val="%5.%6)"/>
      <w:lvlJc w:val="left"/>
      <w:pPr>
        <w:tabs>
          <w:tab w:val="num" w:pos="720"/>
        </w:tabs>
        <w:ind w:left="720" w:hanging="720"/>
      </w:pPr>
      <w:rPr>
        <w:rFonts w:hint="default"/>
      </w:rPr>
    </w:lvl>
    <w:lvl w:ilvl="6">
      <w:start w:val="1"/>
      <w:numFmt w:val="lowerRoman"/>
      <w:lvlText w:val="%5.%6.%7)"/>
      <w:lvlJc w:val="left"/>
      <w:pPr>
        <w:tabs>
          <w:tab w:val="num" w:pos="864"/>
        </w:tabs>
        <w:ind w:left="864" w:hanging="864"/>
      </w:pPr>
      <w:rPr>
        <w:rFonts w:hint="default"/>
      </w:rPr>
    </w:lvl>
    <w:lvl w:ilvl="7">
      <w:start w:val="1"/>
      <w:numFmt w:val="lowerRoman"/>
      <w:lvlText w:val="%5.%6.%7.%8)"/>
      <w:lvlJc w:val="left"/>
      <w:pPr>
        <w:tabs>
          <w:tab w:val="num" w:pos="1008"/>
        </w:tabs>
        <w:ind w:left="1008" w:hanging="1008"/>
      </w:pPr>
      <w:rPr>
        <w:rFonts w:hint="default"/>
      </w:rPr>
    </w:lvl>
    <w:lvl w:ilvl="8">
      <w:start w:val="1"/>
      <w:numFmt w:val="lowerRoman"/>
      <w:lvlText w:val="%5.%6.%7.%8.%9)"/>
      <w:lvlJc w:val="left"/>
      <w:pPr>
        <w:tabs>
          <w:tab w:val="num" w:pos="1152"/>
        </w:tabs>
        <w:ind w:left="1152" w:hanging="1152"/>
      </w:pPr>
      <w:rPr>
        <w:rFonts w:hint="default"/>
      </w:rPr>
    </w:lvl>
  </w:abstractNum>
  <w:abstractNum w:abstractNumId="4" w15:restartNumberingAfterBreak="0">
    <w:nsid w:val="3179267C"/>
    <w:multiLevelType w:val="multilevel"/>
    <w:tmpl w:val="FCFE262A"/>
    <w:lvl w:ilvl="0">
      <w:start w:val="1"/>
      <w:numFmt w:val="decimal"/>
      <w:lvlText w:val="%1."/>
      <w:lvlJc w:val="left"/>
      <w:pPr>
        <w:tabs>
          <w:tab w:val="num" w:pos="648"/>
        </w:tabs>
        <w:ind w:left="648" w:hanging="648"/>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32F17DB9"/>
    <w:multiLevelType w:val="multilevel"/>
    <w:tmpl w:val="7A3A859A"/>
    <w:lvl w:ilvl="0">
      <w:start w:val="1"/>
      <w:numFmt w:val="decimal"/>
      <w:lvlText w:val="%1."/>
      <w:lvlJc w:val="left"/>
      <w:pPr>
        <w:tabs>
          <w:tab w:val="num" w:pos="648"/>
        </w:tabs>
        <w:ind w:left="648" w:hanging="648"/>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3D2733D0"/>
    <w:multiLevelType w:val="hybridMultilevel"/>
    <w:tmpl w:val="AC6E9A58"/>
    <w:lvl w:ilvl="0" w:tplc="56C63F80">
      <w:start w:val="1"/>
      <w:numFmt w:val="bullet"/>
      <w:pStyle w:val="bullet3"/>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E341433"/>
    <w:multiLevelType w:val="multilevel"/>
    <w:tmpl w:val="F1E8F744"/>
    <w:lvl w:ilvl="0">
      <w:start w:val="1"/>
      <w:numFmt w:val="none"/>
      <w:lvlText w:val="%1"/>
      <w:lvlJc w:val="left"/>
      <w:pPr>
        <w:tabs>
          <w:tab w:val="num" w:pos="432"/>
        </w:tabs>
        <w:ind w:left="432" w:hanging="432"/>
      </w:pPr>
      <w:rPr>
        <w:rFonts w:hint="default"/>
      </w:rPr>
    </w:lvl>
    <w:lvl w:ilvl="1">
      <w:start w:val="1"/>
      <w:numFmt w:val="upperLetter"/>
      <w:pStyle w:val="Appendix"/>
      <w:lvlText w:val="Appendix %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4E5E283E"/>
    <w:multiLevelType w:val="hybridMultilevel"/>
    <w:tmpl w:val="14F07890"/>
    <w:lvl w:ilvl="0" w:tplc="1F4CF5A6">
      <w:start w:val="1"/>
      <w:numFmt w:val="bullet"/>
      <w:pStyle w:val="bullet1"/>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A208CC"/>
    <w:multiLevelType w:val="multilevel"/>
    <w:tmpl w:val="A7087D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lowerLetter"/>
      <w:pStyle w:val="Heading4"/>
      <w:lvlText w:val="%4)"/>
      <w:lvlJc w:val="left"/>
      <w:pPr>
        <w:tabs>
          <w:tab w:val="num" w:pos="432"/>
        </w:tabs>
        <w:ind w:left="432" w:hanging="432"/>
      </w:pPr>
      <w:rPr>
        <w:rFonts w:hint="default"/>
      </w:rPr>
    </w:lvl>
    <w:lvl w:ilvl="4">
      <w:start w:val="1"/>
      <w:numFmt w:val="lowerRoman"/>
      <w:pStyle w:val="Heading5"/>
      <w:lvlText w:val="%5)"/>
      <w:lvlJc w:val="left"/>
      <w:pPr>
        <w:tabs>
          <w:tab w:val="num" w:pos="432"/>
        </w:tabs>
        <w:ind w:left="432" w:hanging="432"/>
      </w:pPr>
      <w:rPr>
        <w:rFonts w:hint="default"/>
      </w:rPr>
    </w:lvl>
    <w:lvl w:ilvl="5">
      <w:start w:val="1"/>
      <w:numFmt w:val="lowerRoman"/>
      <w:pStyle w:val="Heading6"/>
      <w:lvlText w:val="%5.%6)"/>
      <w:lvlJc w:val="left"/>
      <w:pPr>
        <w:tabs>
          <w:tab w:val="num" w:pos="720"/>
        </w:tabs>
        <w:ind w:left="720" w:hanging="720"/>
      </w:pPr>
      <w:rPr>
        <w:rFonts w:hint="default"/>
      </w:rPr>
    </w:lvl>
    <w:lvl w:ilvl="6">
      <w:start w:val="1"/>
      <w:numFmt w:val="lowerRoman"/>
      <w:pStyle w:val="Heading7"/>
      <w:lvlText w:val="%5.%6.%7)"/>
      <w:lvlJc w:val="left"/>
      <w:pPr>
        <w:tabs>
          <w:tab w:val="num" w:pos="864"/>
        </w:tabs>
        <w:ind w:left="864" w:hanging="864"/>
      </w:pPr>
      <w:rPr>
        <w:rFonts w:hint="default"/>
      </w:rPr>
    </w:lvl>
    <w:lvl w:ilvl="7">
      <w:start w:val="1"/>
      <w:numFmt w:val="lowerRoman"/>
      <w:pStyle w:val="Heading8"/>
      <w:lvlText w:val="%5.%6.%7.%8)"/>
      <w:lvlJc w:val="left"/>
      <w:pPr>
        <w:tabs>
          <w:tab w:val="num" w:pos="1008"/>
        </w:tabs>
        <w:ind w:left="1008" w:hanging="1008"/>
      </w:pPr>
      <w:rPr>
        <w:rFonts w:hint="default"/>
      </w:rPr>
    </w:lvl>
    <w:lvl w:ilvl="8">
      <w:start w:val="1"/>
      <w:numFmt w:val="lowerRoman"/>
      <w:pStyle w:val="Heading9"/>
      <w:lvlText w:val="%5.%6.%7.%8.%9)"/>
      <w:lvlJc w:val="left"/>
      <w:pPr>
        <w:tabs>
          <w:tab w:val="num" w:pos="1152"/>
        </w:tabs>
        <w:ind w:left="1152" w:hanging="115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0" w15:restartNumberingAfterBreak="0">
    <w:nsid w:val="57801A17"/>
    <w:multiLevelType w:val="multilevel"/>
    <w:tmpl w:val="4D02C026"/>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432"/>
        </w:tabs>
        <w:ind w:left="432" w:hanging="432"/>
      </w:pPr>
      <w:rPr>
        <w:rFonts w:hint="default"/>
      </w:rPr>
    </w:lvl>
    <w:lvl w:ilvl="4">
      <w:start w:val="1"/>
      <w:numFmt w:val="lowerRoman"/>
      <w:lvlText w:val="%5)"/>
      <w:lvlJc w:val="left"/>
      <w:pPr>
        <w:tabs>
          <w:tab w:val="num" w:pos="432"/>
        </w:tabs>
        <w:ind w:left="432" w:hanging="432"/>
      </w:pPr>
      <w:rPr>
        <w:rFonts w:hint="default"/>
      </w:rPr>
    </w:lvl>
    <w:lvl w:ilvl="5">
      <w:start w:val="1"/>
      <w:numFmt w:val="lowerRoman"/>
      <w:lvlText w:val="%5.%6)"/>
      <w:lvlJc w:val="left"/>
      <w:pPr>
        <w:tabs>
          <w:tab w:val="num" w:pos="720"/>
        </w:tabs>
        <w:ind w:left="720" w:hanging="720"/>
      </w:pPr>
      <w:rPr>
        <w:rFonts w:hint="default"/>
      </w:rPr>
    </w:lvl>
    <w:lvl w:ilvl="6">
      <w:start w:val="1"/>
      <w:numFmt w:val="lowerRoman"/>
      <w:lvlText w:val="%5.%6.%7)"/>
      <w:lvlJc w:val="left"/>
      <w:pPr>
        <w:tabs>
          <w:tab w:val="num" w:pos="864"/>
        </w:tabs>
        <w:ind w:left="864" w:hanging="864"/>
      </w:pPr>
      <w:rPr>
        <w:rFonts w:hint="default"/>
      </w:rPr>
    </w:lvl>
    <w:lvl w:ilvl="7">
      <w:start w:val="1"/>
      <w:numFmt w:val="lowerRoman"/>
      <w:lvlText w:val="%5.%6.%7.%8)"/>
      <w:lvlJc w:val="left"/>
      <w:pPr>
        <w:tabs>
          <w:tab w:val="num" w:pos="1008"/>
        </w:tabs>
        <w:ind w:left="1008" w:hanging="1008"/>
      </w:pPr>
      <w:rPr>
        <w:rFonts w:hint="default"/>
      </w:rPr>
    </w:lvl>
    <w:lvl w:ilvl="8">
      <w:start w:val="1"/>
      <w:numFmt w:val="lowerRoman"/>
      <w:lvlText w:val="%5.%6.%7.%8.%9)"/>
      <w:lvlJc w:val="left"/>
      <w:pPr>
        <w:tabs>
          <w:tab w:val="num" w:pos="1152"/>
        </w:tabs>
        <w:ind w:left="1152" w:hanging="1152"/>
      </w:pPr>
      <w:rPr>
        <w:rFonts w:hint="default"/>
      </w:rPr>
    </w:lvl>
  </w:abstractNum>
  <w:abstractNum w:abstractNumId="11" w15:restartNumberingAfterBreak="0">
    <w:nsid w:val="5878363D"/>
    <w:multiLevelType w:val="hybridMultilevel"/>
    <w:tmpl w:val="06A099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36C6021"/>
    <w:multiLevelType w:val="multilevel"/>
    <w:tmpl w:val="7634426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864"/>
        </w:tabs>
        <w:ind w:left="360" w:hanging="36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671E3F4F"/>
    <w:multiLevelType w:val="hybridMultilevel"/>
    <w:tmpl w:val="B80C5BFC"/>
    <w:lvl w:ilvl="0" w:tplc="66B47E5E">
      <w:start w:val="1"/>
      <w:numFmt w:val="bullet"/>
      <w:lvlText w:val=""/>
      <w:lvlJc w:val="left"/>
      <w:pPr>
        <w:tabs>
          <w:tab w:val="num" w:pos="360"/>
        </w:tabs>
        <w:ind w:left="360" w:hanging="360"/>
      </w:pPr>
      <w:rPr>
        <w:rFonts w:ascii="Wingdings" w:hAnsi="Wingdings" w:hint="default"/>
        <w:b w:val="0"/>
        <w:i w:val="0"/>
        <w:sz w:val="12"/>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8403C04"/>
    <w:multiLevelType w:val="hybridMultilevel"/>
    <w:tmpl w:val="0F6CF3CE"/>
    <w:lvl w:ilvl="0" w:tplc="B0B45AF4">
      <w:start w:val="1"/>
      <w:numFmt w:val="bullet"/>
      <w:pStyle w:val="bullet2"/>
      <w:lvlText w:val="○"/>
      <w:lvlJc w:val="left"/>
      <w:pPr>
        <w:tabs>
          <w:tab w:val="num" w:pos="720"/>
        </w:tabs>
        <w:ind w:left="720" w:hanging="360"/>
      </w:pPr>
      <w:rPr>
        <w:rFonts w:ascii="Times New Roman" w:hAnsi="Times New Roman" w:cs="Times New Roman" w:hint="default"/>
        <w:color w:val="auto"/>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C6C2D2C"/>
    <w:multiLevelType w:val="hybridMultilevel"/>
    <w:tmpl w:val="50400AB4"/>
    <w:lvl w:ilvl="0" w:tplc="739ED138">
      <w:start w:val="1"/>
      <w:numFmt w:val="decimal"/>
      <w:lvlText w:val="%1."/>
      <w:lvlJc w:val="left"/>
      <w:pPr>
        <w:tabs>
          <w:tab w:val="num" w:pos="648"/>
        </w:tabs>
        <w:ind w:left="648" w:hanging="648"/>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175FDC"/>
    <w:multiLevelType w:val="hybridMultilevel"/>
    <w:tmpl w:val="0C92BCCE"/>
    <w:lvl w:ilvl="0" w:tplc="D3A8902C">
      <w:start w:val="1"/>
      <w:numFmt w:val="bullet"/>
      <w:pStyle w:val="Tabl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9"/>
  </w:num>
  <w:num w:numId="3">
    <w:abstractNumId w:val="7"/>
  </w:num>
  <w:num w:numId="4">
    <w:abstractNumId w:val="8"/>
  </w:num>
  <w:num w:numId="5">
    <w:abstractNumId w:val="6"/>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16"/>
  </w:num>
  <w:num w:numId="15">
    <w:abstractNumId w:val="13"/>
  </w:num>
  <w:num w:numId="16">
    <w:abstractNumId w:val="14"/>
  </w:num>
  <w:num w:numId="17">
    <w:abstractNumId w:val="1"/>
  </w:num>
  <w:num w:numId="18">
    <w:abstractNumId w:val="15"/>
  </w:num>
  <w:num w:numId="19">
    <w:abstractNumId w:val="2"/>
  </w:num>
  <w:num w:numId="20">
    <w:abstractNumId w:val="15"/>
  </w:num>
  <w:num w:numId="21">
    <w:abstractNumId w:val="11"/>
  </w:num>
  <w:num w:numId="22">
    <w:abstractNumId w:val="5"/>
  </w:num>
  <w:num w:numId="23">
    <w:abstractNumId w:val="15"/>
    <w:lvlOverride w:ilvl="0">
      <w:startOverride w:val="1"/>
    </w:lvlOverride>
  </w:num>
  <w:num w:numId="24">
    <w:abstractNumId w:val="4"/>
  </w:num>
  <w:num w:numId="25">
    <w:abstractNumId w:val="15"/>
    <w:lvlOverride w:ilvl="0">
      <w:startOverride w:val="1"/>
    </w:lvlOverride>
  </w:num>
  <w:num w:numId="26">
    <w:abstractNumId w:val="8"/>
  </w:num>
  <w:num w:numId="27">
    <w:abstractNumId w:val="9"/>
  </w:num>
  <w:num w:numId="28">
    <w:abstractNumId w:val="12"/>
  </w:num>
  <w:num w:numId="29">
    <w:abstractNumId w:val="9"/>
  </w:num>
  <w:num w:numId="30">
    <w:abstractNumId w:val="0"/>
  </w:num>
  <w:num w:numId="31">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n-GB" w:vendorID="64" w:dllVersion="131077"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360,green,#e5ffe5,#69f"/>
    </o:shapedefaults>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4AF"/>
    <w:rsid w:val="00002EBC"/>
    <w:rsid w:val="00025744"/>
    <w:rsid w:val="00042722"/>
    <w:rsid w:val="00043465"/>
    <w:rsid w:val="000523EF"/>
    <w:rsid w:val="0006717C"/>
    <w:rsid w:val="00091F76"/>
    <w:rsid w:val="000D68D3"/>
    <w:rsid w:val="000E3D97"/>
    <w:rsid w:val="000F7D20"/>
    <w:rsid w:val="0011578F"/>
    <w:rsid w:val="00125CD3"/>
    <w:rsid w:val="00127261"/>
    <w:rsid w:val="001377F5"/>
    <w:rsid w:val="00147ABD"/>
    <w:rsid w:val="00153FE7"/>
    <w:rsid w:val="00167DBF"/>
    <w:rsid w:val="00182507"/>
    <w:rsid w:val="00192A06"/>
    <w:rsid w:val="00192DFA"/>
    <w:rsid w:val="001A608F"/>
    <w:rsid w:val="001C458F"/>
    <w:rsid w:val="001D4897"/>
    <w:rsid w:val="001D5866"/>
    <w:rsid w:val="001E1088"/>
    <w:rsid w:val="001F7DA3"/>
    <w:rsid w:val="0025563A"/>
    <w:rsid w:val="00272C83"/>
    <w:rsid w:val="00277477"/>
    <w:rsid w:val="002B45C4"/>
    <w:rsid w:val="003070B8"/>
    <w:rsid w:val="0033139B"/>
    <w:rsid w:val="00342037"/>
    <w:rsid w:val="00367602"/>
    <w:rsid w:val="00371279"/>
    <w:rsid w:val="0038781C"/>
    <w:rsid w:val="00387AF8"/>
    <w:rsid w:val="00397079"/>
    <w:rsid w:val="003A2A3D"/>
    <w:rsid w:val="003A3512"/>
    <w:rsid w:val="003A5ECD"/>
    <w:rsid w:val="003B3358"/>
    <w:rsid w:val="003C4156"/>
    <w:rsid w:val="003D7F78"/>
    <w:rsid w:val="003F06A3"/>
    <w:rsid w:val="003F1030"/>
    <w:rsid w:val="003F6361"/>
    <w:rsid w:val="00450517"/>
    <w:rsid w:val="00457C15"/>
    <w:rsid w:val="004960AC"/>
    <w:rsid w:val="004A34AF"/>
    <w:rsid w:val="004B4220"/>
    <w:rsid w:val="004D311A"/>
    <w:rsid w:val="004F23B0"/>
    <w:rsid w:val="0050496F"/>
    <w:rsid w:val="00516825"/>
    <w:rsid w:val="00542C2E"/>
    <w:rsid w:val="00555DC9"/>
    <w:rsid w:val="005575E6"/>
    <w:rsid w:val="005A301E"/>
    <w:rsid w:val="005A69F7"/>
    <w:rsid w:val="005C23CC"/>
    <w:rsid w:val="005C2C86"/>
    <w:rsid w:val="005C62B5"/>
    <w:rsid w:val="005D022D"/>
    <w:rsid w:val="005D656A"/>
    <w:rsid w:val="005E2DD6"/>
    <w:rsid w:val="005F39D7"/>
    <w:rsid w:val="005F6DAC"/>
    <w:rsid w:val="005F6E9E"/>
    <w:rsid w:val="006003EB"/>
    <w:rsid w:val="00607C6A"/>
    <w:rsid w:val="00615753"/>
    <w:rsid w:val="006431D5"/>
    <w:rsid w:val="0067238F"/>
    <w:rsid w:val="00681625"/>
    <w:rsid w:val="00683878"/>
    <w:rsid w:val="006964B9"/>
    <w:rsid w:val="006A4D08"/>
    <w:rsid w:val="006B4702"/>
    <w:rsid w:val="006C14D7"/>
    <w:rsid w:val="006D052D"/>
    <w:rsid w:val="006D34F0"/>
    <w:rsid w:val="006F32DD"/>
    <w:rsid w:val="006F5D0B"/>
    <w:rsid w:val="007312B3"/>
    <w:rsid w:val="007371D1"/>
    <w:rsid w:val="00751127"/>
    <w:rsid w:val="00757FE3"/>
    <w:rsid w:val="00771303"/>
    <w:rsid w:val="00782399"/>
    <w:rsid w:val="00785785"/>
    <w:rsid w:val="007B7FA2"/>
    <w:rsid w:val="007C3E38"/>
    <w:rsid w:val="007D0386"/>
    <w:rsid w:val="007D1F5D"/>
    <w:rsid w:val="007E69DC"/>
    <w:rsid w:val="007F540C"/>
    <w:rsid w:val="00803ED4"/>
    <w:rsid w:val="008172B5"/>
    <w:rsid w:val="0083594A"/>
    <w:rsid w:val="008412D2"/>
    <w:rsid w:val="00853755"/>
    <w:rsid w:val="00861D05"/>
    <w:rsid w:val="0086312F"/>
    <w:rsid w:val="008735FD"/>
    <w:rsid w:val="00876B62"/>
    <w:rsid w:val="00877C5C"/>
    <w:rsid w:val="00885F9B"/>
    <w:rsid w:val="008A68D0"/>
    <w:rsid w:val="008A7D58"/>
    <w:rsid w:val="008B39C8"/>
    <w:rsid w:val="008C411B"/>
    <w:rsid w:val="008E072F"/>
    <w:rsid w:val="008E1013"/>
    <w:rsid w:val="008E3C09"/>
    <w:rsid w:val="008E762F"/>
    <w:rsid w:val="008F2D06"/>
    <w:rsid w:val="008F3B58"/>
    <w:rsid w:val="009430EA"/>
    <w:rsid w:val="00943C5E"/>
    <w:rsid w:val="00946BE0"/>
    <w:rsid w:val="00960271"/>
    <w:rsid w:val="00966A54"/>
    <w:rsid w:val="009905DA"/>
    <w:rsid w:val="009953EA"/>
    <w:rsid w:val="009A01BA"/>
    <w:rsid w:val="009A4DB2"/>
    <w:rsid w:val="009A6AC2"/>
    <w:rsid w:val="009C661F"/>
    <w:rsid w:val="009C6DA5"/>
    <w:rsid w:val="009F580B"/>
    <w:rsid w:val="009F6D13"/>
    <w:rsid w:val="00A32602"/>
    <w:rsid w:val="00A57E19"/>
    <w:rsid w:val="00A605C8"/>
    <w:rsid w:val="00A73EBC"/>
    <w:rsid w:val="00AE4728"/>
    <w:rsid w:val="00B0316D"/>
    <w:rsid w:val="00B13D53"/>
    <w:rsid w:val="00B31879"/>
    <w:rsid w:val="00B56FE4"/>
    <w:rsid w:val="00BA5D56"/>
    <w:rsid w:val="00BB242C"/>
    <w:rsid w:val="00BC2582"/>
    <w:rsid w:val="00BC6E02"/>
    <w:rsid w:val="00BD38F8"/>
    <w:rsid w:val="00BD3DA3"/>
    <w:rsid w:val="00BD48B5"/>
    <w:rsid w:val="00BE1580"/>
    <w:rsid w:val="00BF01BD"/>
    <w:rsid w:val="00C05CB3"/>
    <w:rsid w:val="00C15026"/>
    <w:rsid w:val="00C240B1"/>
    <w:rsid w:val="00C25BC8"/>
    <w:rsid w:val="00C317E5"/>
    <w:rsid w:val="00C31AAE"/>
    <w:rsid w:val="00C32736"/>
    <w:rsid w:val="00C3473F"/>
    <w:rsid w:val="00C50109"/>
    <w:rsid w:val="00C73050"/>
    <w:rsid w:val="00C8072D"/>
    <w:rsid w:val="00C9294A"/>
    <w:rsid w:val="00C964A6"/>
    <w:rsid w:val="00D11654"/>
    <w:rsid w:val="00D132F7"/>
    <w:rsid w:val="00D216B0"/>
    <w:rsid w:val="00D61FB5"/>
    <w:rsid w:val="00D65B82"/>
    <w:rsid w:val="00D76465"/>
    <w:rsid w:val="00D95399"/>
    <w:rsid w:val="00DA26F7"/>
    <w:rsid w:val="00DC2AC0"/>
    <w:rsid w:val="00DD472E"/>
    <w:rsid w:val="00DF55AF"/>
    <w:rsid w:val="00E150CC"/>
    <w:rsid w:val="00E16564"/>
    <w:rsid w:val="00E16D98"/>
    <w:rsid w:val="00E35FC0"/>
    <w:rsid w:val="00E5309F"/>
    <w:rsid w:val="00E555A9"/>
    <w:rsid w:val="00E77491"/>
    <w:rsid w:val="00E77CD1"/>
    <w:rsid w:val="00E97983"/>
    <w:rsid w:val="00EC58D2"/>
    <w:rsid w:val="00ED259B"/>
    <w:rsid w:val="00EE0FDF"/>
    <w:rsid w:val="00EE348E"/>
    <w:rsid w:val="00EF67C9"/>
    <w:rsid w:val="00F01468"/>
    <w:rsid w:val="00F0384D"/>
    <w:rsid w:val="00F04DDC"/>
    <w:rsid w:val="00F337B7"/>
    <w:rsid w:val="00F5020B"/>
    <w:rsid w:val="00F539DD"/>
    <w:rsid w:val="00F67253"/>
    <w:rsid w:val="00F72A38"/>
    <w:rsid w:val="00F86696"/>
    <w:rsid w:val="00F92FB3"/>
    <w:rsid w:val="00F97F37"/>
    <w:rsid w:val="00FB2A05"/>
    <w:rsid w:val="00FC4A59"/>
    <w:rsid w:val="00FC738D"/>
    <w:rsid w:val="00FE5638"/>
    <w:rsid w:val="00FF7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60,green,#e5ffe5,#69f"/>
    </o:shapedefaults>
    <o:shapelayout v:ext="edit">
      <o:idmap v:ext="edit" data="1"/>
    </o:shapelayout>
  </w:shapeDefaults>
  <w:decimalSymbol w:val="."/>
  <w:listSeparator w:val=","/>
  <w14:docId w14:val="39662C65"/>
  <w15:docId w15:val="{014C2281-A9BF-4DF7-9620-1E8F25C79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F6DAC"/>
    <w:pPr>
      <w:pBdr>
        <w:top w:val="nil"/>
        <w:left w:val="nil"/>
        <w:bottom w:val="nil"/>
        <w:right w:val="nil"/>
        <w:between w:val="nil"/>
        <w:bar w:val="nil"/>
      </w:pBdr>
    </w:pPr>
    <w:rPr>
      <w:rFonts w:eastAsia="Arial Unicode MS"/>
      <w:sz w:val="24"/>
      <w:szCs w:val="24"/>
      <w:bdr w:val="nil"/>
    </w:rPr>
  </w:style>
  <w:style w:type="paragraph" w:styleId="Heading1">
    <w:name w:val="heading 1"/>
    <w:next w:val="BodyText"/>
    <w:qFormat/>
    <w:rsid w:val="005F6DAC"/>
    <w:pPr>
      <w:keepNext/>
      <w:keepLines/>
      <w:numPr>
        <w:numId w:val="29"/>
      </w:numPr>
      <w:tabs>
        <w:tab w:val="clear" w:pos="432"/>
      </w:tabs>
      <w:spacing w:before="240" w:after="60"/>
      <w:ind w:left="547" w:hanging="547"/>
      <w:outlineLvl w:val="0"/>
    </w:pPr>
    <w:rPr>
      <w:rFonts w:ascii="Arial" w:hAnsi="Arial"/>
      <w:b/>
      <w:sz w:val="28"/>
      <w:szCs w:val="28"/>
    </w:rPr>
  </w:style>
  <w:style w:type="paragraph" w:styleId="Heading2">
    <w:name w:val="heading 2"/>
    <w:basedOn w:val="Heading1"/>
    <w:next w:val="BodyText"/>
    <w:qFormat/>
    <w:rsid w:val="009905DA"/>
    <w:pPr>
      <w:numPr>
        <w:ilvl w:val="1"/>
      </w:numPr>
      <w:tabs>
        <w:tab w:val="clear" w:pos="576"/>
      </w:tabs>
      <w:ind w:left="810" w:hanging="810"/>
      <w:outlineLvl w:val="1"/>
    </w:pPr>
  </w:style>
  <w:style w:type="paragraph" w:styleId="Heading3">
    <w:name w:val="heading 3"/>
    <w:basedOn w:val="Heading2"/>
    <w:next w:val="BodyText"/>
    <w:qFormat/>
    <w:rsid w:val="009905DA"/>
    <w:pPr>
      <w:numPr>
        <w:ilvl w:val="2"/>
      </w:numPr>
      <w:tabs>
        <w:tab w:val="clear" w:pos="720"/>
      </w:tabs>
      <w:ind w:left="900" w:hanging="900"/>
      <w:outlineLvl w:val="2"/>
    </w:pPr>
    <w:rPr>
      <w:rFonts w:cs="Arial"/>
      <w:bCs/>
      <w:sz w:val="24"/>
      <w:szCs w:val="26"/>
    </w:rPr>
  </w:style>
  <w:style w:type="paragraph" w:styleId="Heading4">
    <w:name w:val="heading 4"/>
    <w:next w:val="BodyText"/>
    <w:qFormat/>
    <w:rsid w:val="00371279"/>
    <w:pPr>
      <w:keepNext/>
      <w:numPr>
        <w:ilvl w:val="3"/>
        <w:numId w:val="29"/>
      </w:numPr>
      <w:spacing w:before="120" w:after="60"/>
      <w:outlineLvl w:val="3"/>
    </w:pPr>
    <w:rPr>
      <w:rFonts w:ascii="Arial" w:hAnsi="Arial"/>
      <w:b/>
      <w:bCs/>
      <w:sz w:val="22"/>
      <w:szCs w:val="28"/>
    </w:rPr>
  </w:style>
  <w:style w:type="paragraph" w:styleId="Heading5">
    <w:name w:val="heading 5"/>
    <w:basedOn w:val="Normal"/>
    <w:next w:val="Normal"/>
    <w:qFormat/>
    <w:rsid w:val="00371279"/>
    <w:pPr>
      <w:numPr>
        <w:ilvl w:val="4"/>
        <w:numId w:val="29"/>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before="120" w:after="60"/>
      <w:textAlignment w:val="baseline"/>
      <w:outlineLvl w:val="4"/>
    </w:pPr>
    <w:rPr>
      <w:rFonts w:ascii="Arial" w:eastAsia="Times New Roman" w:hAnsi="Arial" w:cs="Arial"/>
      <w:b/>
      <w:spacing w:val="-3"/>
      <w:sz w:val="22"/>
      <w:szCs w:val="22"/>
      <w:bdr w:val="none" w:sz="0" w:space="0" w:color="auto"/>
    </w:rPr>
  </w:style>
  <w:style w:type="paragraph" w:styleId="Heading6">
    <w:name w:val="heading 6"/>
    <w:basedOn w:val="Normal"/>
    <w:next w:val="Normal"/>
    <w:qFormat/>
    <w:rsid w:val="00371279"/>
    <w:pPr>
      <w:keepNext/>
      <w:numPr>
        <w:ilvl w:val="5"/>
        <w:numId w:val="29"/>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540"/>
      </w:tabs>
      <w:spacing w:before="120" w:after="60"/>
      <w:ind w:left="576" w:hanging="576"/>
      <w:outlineLvl w:val="5"/>
    </w:pPr>
    <w:rPr>
      <w:rFonts w:ascii="Arial" w:eastAsia="Times New Roman" w:hAnsi="Arial" w:cs="Arial"/>
      <w:b/>
      <w:bCs/>
      <w:i/>
      <w:iCs/>
      <w:spacing w:val="-3"/>
      <w:sz w:val="22"/>
      <w:szCs w:val="22"/>
      <w:bdr w:val="none" w:sz="0" w:space="0" w:color="auto"/>
    </w:rPr>
  </w:style>
  <w:style w:type="paragraph" w:styleId="Heading7">
    <w:name w:val="heading 7"/>
    <w:basedOn w:val="Normal"/>
    <w:next w:val="Normal"/>
    <w:qFormat/>
    <w:rsid w:val="00371279"/>
    <w:pPr>
      <w:keepNext/>
      <w:numPr>
        <w:ilvl w:val="6"/>
        <w:numId w:val="29"/>
      </w:numPr>
      <w:pBdr>
        <w:top w:val="none" w:sz="0" w:space="0" w:color="auto"/>
        <w:left w:val="none" w:sz="0" w:space="0" w:color="auto"/>
        <w:bottom w:val="none" w:sz="0" w:space="0" w:color="auto"/>
        <w:right w:val="none" w:sz="0" w:space="0" w:color="auto"/>
        <w:between w:val="none" w:sz="0" w:space="0" w:color="auto"/>
        <w:bar w:val="none" w:sz="0" w:color="auto"/>
      </w:pBdr>
      <w:tabs>
        <w:tab w:val="clear" w:pos="864"/>
        <w:tab w:val="num" w:pos="720"/>
      </w:tabs>
      <w:spacing w:before="120" w:after="60"/>
      <w:ind w:left="720" w:hanging="720"/>
      <w:outlineLvl w:val="6"/>
    </w:pPr>
    <w:rPr>
      <w:rFonts w:ascii="Arial" w:eastAsia="Times New Roman" w:hAnsi="Arial" w:cs="Arial"/>
      <w:b/>
      <w:spacing w:val="-3"/>
      <w:sz w:val="22"/>
      <w:szCs w:val="22"/>
      <w:bdr w:val="none" w:sz="0" w:space="0" w:color="auto"/>
    </w:rPr>
  </w:style>
  <w:style w:type="paragraph" w:styleId="Heading8">
    <w:name w:val="heading 8"/>
    <w:basedOn w:val="Normal"/>
    <w:next w:val="Normal"/>
    <w:qFormat/>
    <w:rsid w:val="00371279"/>
    <w:pPr>
      <w:keepNext/>
      <w:numPr>
        <w:ilvl w:val="7"/>
        <w:numId w:val="29"/>
      </w:numPr>
      <w:pBdr>
        <w:top w:val="none" w:sz="0" w:space="0" w:color="auto"/>
        <w:left w:val="none" w:sz="0" w:space="0" w:color="auto"/>
        <w:bottom w:val="none" w:sz="0" w:space="0" w:color="auto"/>
        <w:right w:val="none" w:sz="0" w:space="0" w:color="auto"/>
        <w:between w:val="none" w:sz="0" w:space="0" w:color="auto"/>
        <w:bar w:val="none" w:sz="0" w:color="auto"/>
      </w:pBdr>
      <w:tabs>
        <w:tab w:val="clear" w:pos="1008"/>
        <w:tab w:val="num" w:pos="810"/>
      </w:tabs>
      <w:spacing w:before="120" w:after="60"/>
      <w:ind w:left="864" w:hanging="864"/>
      <w:outlineLvl w:val="7"/>
    </w:pPr>
    <w:rPr>
      <w:rFonts w:ascii="Arial" w:eastAsia="Times New Roman" w:hAnsi="Arial" w:cs="Arial"/>
      <w:b/>
      <w:spacing w:val="-3"/>
      <w:sz w:val="22"/>
      <w:szCs w:val="22"/>
      <w:bdr w:val="none" w:sz="0" w:space="0" w:color="auto"/>
    </w:rPr>
  </w:style>
  <w:style w:type="paragraph" w:styleId="Heading9">
    <w:name w:val="heading 9"/>
    <w:basedOn w:val="Normal"/>
    <w:next w:val="Normal"/>
    <w:qFormat/>
    <w:rsid w:val="00371279"/>
    <w:pPr>
      <w:keepNext/>
      <w:numPr>
        <w:ilvl w:val="8"/>
        <w:numId w:val="29"/>
      </w:numPr>
      <w:pBdr>
        <w:top w:val="none" w:sz="0" w:space="0" w:color="auto"/>
        <w:left w:val="none" w:sz="0" w:space="0" w:color="auto"/>
        <w:bottom w:val="none" w:sz="0" w:space="0" w:color="auto"/>
        <w:right w:val="none" w:sz="0" w:space="0" w:color="auto"/>
        <w:between w:val="none" w:sz="0" w:space="0" w:color="auto"/>
        <w:bar w:val="none" w:sz="0" w:color="auto"/>
      </w:pBdr>
      <w:tabs>
        <w:tab w:val="clear" w:pos="1152"/>
        <w:tab w:val="num" w:pos="900"/>
      </w:tabs>
      <w:spacing w:before="120" w:after="60"/>
      <w:ind w:left="1008" w:hanging="1008"/>
      <w:outlineLvl w:val="8"/>
    </w:pPr>
    <w:rPr>
      <w:rFonts w:ascii="Arial" w:eastAsia="Times New Roman" w:hAnsi="Arial" w:cs="Arial"/>
      <w:b/>
      <w:bCs/>
      <w:spacing w:val="-3"/>
      <w:sz w:val="2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pPr>
      <w:spacing w:after="200"/>
    </w:pPr>
    <w:rPr>
      <w:sz w:val="24"/>
      <w:szCs w:val="24"/>
    </w:rPr>
  </w:style>
  <w:style w:type="paragraph" w:styleId="Footer">
    <w:name w:val="footer"/>
    <w:basedOn w:val="Normal"/>
    <w:rsid w:val="00BD38F8"/>
    <w:pPr>
      <w:pBdr>
        <w:top w:val="none" w:sz="0" w:space="0" w:color="auto"/>
        <w:left w:val="none" w:sz="0" w:space="0" w:color="auto"/>
        <w:bottom w:val="none" w:sz="0" w:space="0" w:color="auto"/>
        <w:right w:val="none" w:sz="0" w:space="0" w:color="auto"/>
        <w:between w:val="none" w:sz="0" w:space="0" w:color="auto"/>
        <w:bar w:val="none" w:sz="0" w:color="auto"/>
      </w:pBdr>
      <w:tabs>
        <w:tab w:val="center" w:pos="4680"/>
        <w:tab w:val="right" w:pos="9360"/>
      </w:tabs>
    </w:pPr>
    <w:rPr>
      <w:rFonts w:ascii="Arial" w:eastAsia="Times New Roman" w:hAnsi="Arial" w:cs="Arial"/>
      <w:spacing w:val="-3"/>
      <w:sz w:val="20"/>
      <w:bdr w:val="none" w:sz="0" w:space="0" w:color="auto"/>
    </w:rPr>
  </w:style>
  <w:style w:type="character" w:styleId="PageNumber">
    <w:name w:val="page number"/>
    <w:basedOn w:val="DefaultParagraphFont"/>
  </w:style>
  <w:style w:type="paragraph" w:styleId="TOC1">
    <w:name w:val="toc 1"/>
    <w:basedOn w:val="Normal"/>
    <w:next w:val="Normal"/>
    <w:uiPriority w:val="39"/>
    <w:rsid w:val="00861D05"/>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1296"/>
        <w:tab w:val="right" w:pos="9360"/>
      </w:tabs>
      <w:autoSpaceDE w:val="0"/>
      <w:autoSpaceDN w:val="0"/>
      <w:adjustRightInd w:val="0"/>
      <w:spacing w:before="120" w:line="233" w:lineRule="auto"/>
    </w:pPr>
    <w:rPr>
      <w:rFonts w:eastAsia="Times New Roman"/>
      <w:b/>
      <w:bCs/>
      <w:spacing w:val="-3"/>
      <w:bdr w:val="none" w:sz="0" w:space="0" w:color="auto"/>
    </w:rPr>
  </w:style>
  <w:style w:type="paragraph" w:styleId="TOC2">
    <w:name w:val="toc 2"/>
    <w:basedOn w:val="Normal"/>
    <w:next w:val="Normal"/>
    <w:uiPriority w:val="39"/>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right" w:leader="dot" w:pos="9360"/>
      </w:tabs>
      <w:autoSpaceDE w:val="0"/>
      <w:autoSpaceDN w:val="0"/>
      <w:adjustRightInd w:val="0"/>
      <w:spacing w:line="233" w:lineRule="auto"/>
    </w:pPr>
    <w:rPr>
      <w:rFonts w:eastAsia="Times New Roman"/>
      <w:snapToGrid w:val="0"/>
      <w:spacing w:val="-3"/>
      <w:bdr w:val="none" w:sz="0" w:space="0" w:color="auto"/>
    </w:rPr>
  </w:style>
  <w:style w:type="paragraph" w:styleId="TOC3">
    <w:name w:val="toc 3"/>
    <w:basedOn w:val="Normal"/>
    <w:next w:val="Normal"/>
    <w:uiPriority w:val="39"/>
    <w:pPr>
      <w:pBdr>
        <w:top w:val="none" w:sz="0" w:space="0" w:color="auto"/>
        <w:left w:val="none" w:sz="0" w:space="0" w:color="auto"/>
        <w:bottom w:val="none" w:sz="0" w:space="0" w:color="auto"/>
        <w:right w:val="none" w:sz="0" w:space="0" w:color="auto"/>
        <w:between w:val="none" w:sz="0" w:space="0" w:color="auto"/>
        <w:bar w:val="none" w:sz="0" w:color="auto"/>
      </w:pBdr>
      <w:tabs>
        <w:tab w:val="left" w:pos="1080"/>
        <w:tab w:val="right" w:leader="dot" w:pos="9360"/>
      </w:tabs>
      <w:spacing w:line="233" w:lineRule="auto"/>
      <w:ind w:left="360"/>
    </w:pPr>
    <w:rPr>
      <w:rFonts w:eastAsia="Times New Roman"/>
      <w:spacing w:val="-3"/>
      <w:bdr w:val="none" w:sz="0" w:space="0" w:color="auto"/>
    </w:rPr>
  </w:style>
  <w:style w:type="paragraph" w:styleId="TOC4">
    <w:name w:val="toc 4"/>
    <w:basedOn w:val="Normal"/>
    <w:next w:val="Normal"/>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ind w:left="1080"/>
    </w:pPr>
    <w:rPr>
      <w:rFonts w:eastAsia="Times New Roman"/>
      <w:spacing w:val="-3"/>
      <w:bdr w:val="none" w:sz="0" w:space="0" w:color="auto"/>
    </w:rPr>
  </w:style>
  <w:style w:type="paragraph" w:styleId="TOC5">
    <w:name w:val="toc 5"/>
    <w:basedOn w:val="Normal"/>
    <w:next w:val="Normal"/>
    <w:semiHidden/>
    <w:pPr>
      <w:pBdr>
        <w:top w:val="none" w:sz="0" w:space="0" w:color="auto"/>
        <w:left w:val="none" w:sz="0" w:space="0" w:color="auto"/>
        <w:bottom w:val="none" w:sz="0" w:space="0" w:color="auto"/>
        <w:right w:val="none" w:sz="0" w:space="0" w:color="auto"/>
        <w:between w:val="none" w:sz="0" w:space="0" w:color="auto"/>
        <w:bar w:val="none" w:sz="0" w:color="auto"/>
      </w:pBdr>
      <w:tabs>
        <w:tab w:val="left" w:pos="2520"/>
        <w:tab w:val="right" w:leader="dot" w:pos="9360"/>
      </w:tabs>
      <w:spacing w:line="233" w:lineRule="auto"/>
      <w:ind w:left="1440"/>
    </w:pPr>
    <w:rPr>
      <w:rFonts w:eastAsia="Times New Roman"/>
      <w:spacing w:val="-3"/>
      <w:bdr w:val="none" w:sz="0" w:space="0" w:color="auto"/>
    </w:rPr>
  </w:style>
  <w:style w:type="paragraph" w:styleId="TOC6">
    <w:name w:val="toc 6"/>
    <w:basedOn w:val="Normal"/>
    <w:next w:val="Normal"/>
    <w:autoRedefine/>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ind w:left="1200"/>
    </w:pPr>
    <w:rPr>
      <w:rFonts w:eastAsia="Times New Roman"/>
      <w:spacing w:val="-3"/>
      <w:bdr w:val="none" w:sz="0" w:space="0" w:color="auto"/>
    </w:rPr>
  </w:style>
  <w:style w:type="paragraph" w:styleId="TOC7">
    <w:name w:val="toc 7"/>
    <w:basedOn w:val="Normal"/>
    <w:next w:val="Normal"/>
    <w:autoRedefine/>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ind w:left="1440"/>
    </w:pPr>
    <w:rPr>
      <w:rFonts w:eastAsia="Times New Roman"/>
      <w:spacing w:val="-3"/>
      <w:bdr w:val="none" w:sz="0" w:space="0" w:color="auto"/>
    </w:rPr>
  </w:style>
  <w:style w:type="paragraph" w:styleId="TOC8">
    <w:name w:val="toc 8"/>
    <w:basedOn w:val="Normal"/>
    <w:next w:val="Normal"/>
    <w:autoRedefine/>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ind w:left="1680"/>
    </w:pPr>
    <w:rPr>
      <w:rFonts w:eastAsia="Times New Roman"/>
      <w:spacing w:val="-3"/>
      <w:bdr w:val="none" w:sz="0" w:space="0" w:color="auto"/>
    </w:rPr>
  </w:style>
  <w:style w:type="paragraph" w:styleId="TOC9">
    <w:name w:val="toc 9"/>
    <w:basedOn w:val="Normal"/>
    <w:next w:val="Normal"/>
    <w:autoRedefine/>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ind w:left="1920"/>
    </w:pPr>
    <w:rPr>
      <w:rFonts w:eastAsia="Times New Roman"/>
      <w:spacing w:val="-3"/>
      <w:bdr w:val="none" w:sz="0" w:space="0" w:color="auto"/>
    </w:rPr>
  </w:style>
  <w:style w:type="character" w:styleId="Hyperlink">
    <w:name w:val="Hyperlink"/>
    <w:basedOn w:val="DefaultParagraphFont"/>
    <w:uiPriority w:val="99"/>
    <w:rPr>
      <w:color w:val="0000FF"/>
      <w:u w:val="single"/>
    </w:rPr>
  </w:style>
  <w:style w:type="paragraph" w:styleId="Title">
    <w:name w:val="Title"/>
    <w:qFormat/>
    <w:rPr>
      <w:rFonts w:ascii="Arial" w:hAnsi="Arial"/>
      <w:b/>
      <w:sz w:val="44"/>
      <w:szCs w:val="44"/>
    </w:rPr>
  </w:style>
  <w:style w:type="character" w:styleId="FollowedHyperlink">
    <w:name w:val="FollowedHyperlink"/>
    <w:basedOn w:val="DefaultParagraphFont"/>
    <w:rPr>
      <w:color w:val="800080"/>
      <w:u w:val="single"/>
    </w:rPr>
  </w:style>
  <w:style w:type="paragraph" w:styleId="Caption">
    <w:name w:val="caption"/>
    <w:basedOn w:val="Normal"/>
    <w:next w:val="Normal"/>
    <w:qFormat/>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233" w:lineRule="auto"/>
      <w:jc w:val="center"/>
    </w:pPr>
    <w:rPr>
      <w:rFonts w:ascii="Times New Roman Bold" w:eastAsia="Times New Roman" w:hAnsi="Times New Roman Bold"/>
      <w:b/>
      <w:bCs/>
      <w:spacing w:val="-3"/>
      <w:bdr w:val="none" w:sz="0" w:space="0" w:color="auto"/>
    </w:rPr>
  </w:style>
  <w:style w:type="paragraph" w:styleId="TableofFigures">
    <w:name w:val="table of figures"/>
    <w:basedOn w:val="Normal"/>
    <w:next w:val="Normal"/>
    <w:uiPriority w:val="99"/>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pPr>
    <w:rPr>
      <w:rFonts w:eastAsia="Times New Roman"/>
      <w:spacing w:val="-3"/>
      <w:bdr w:val="none" w:sz="0" w:space="0" w:color="auto"/>
    </w:rPr>
  </w:style>
  <w:style w:type="paragraph" w:styleId="FootnoteText">
    <w:name w:val="footnote text"/>
    <w:basedOn w:val="Normal"/>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pPr>
    <w:rPr>
      <w:rFonts w:eastAsia="Times New Roman"/>
      <w:spacing w:val="-3"/>
      <w:sz w:val="20"/>
      <w:bdr w:val="none" w:sz="0" w:space="0" w:color="auto"/>
    </w:rPr>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pPr>
    <w:rPr>
      <w:rFonts w:eastAsia="Times New Roman"/>
      <w:spacing w:val="-3"/>
      <w:sz w:val="20"/>
      <w:bdr w:val="none" w:sz="0" w:space="0" w:color="auto"/>
    </w:rPr>
  </w:style>
  <w:style w:type="paragraph" w:customStyle="1" w:styleId="bullet1">
    <w:name w:val="bullet 1"/>
    <w:basedOn w:val="BodyText"/>
    <w:pPr>
      <w:numPr>
        <w:numId w:val="4"/>
      </w:numPr>
      <w:spacing w:before="20" w:after="20"/>
    </w:pPr>
    <w:rPr>
      <w:szCs w:val="20"/>
    </w:rPr>
  </w:style>
  <w:style w:type="paragraph" w:customStyle="1" w:styleId="Tabletext">
    <w:name w:val="Table text"/>
    <w:pPr>
      <w:spacing w:before="40" w:after="40"/>
    </w:pPr>
    <w:rPr>
      <w:rFonts w:ascii="Arial" w:hAnsi="Arial"/>
    </w:rPr>
  </w:style>
  <w:style w:type="paragraph" w:customStyle="1" w:styleId="TOCLOEHeadingTitle">
    <w:name w:val="TOC/LOE Heading Title"/>
    <w:next w:val="BodyText"/>
    <w:rsid w:val="001D5866"/>
    <w:pPr>
      <w:keepNext/>
      <w:pageBreakBefore/>
      <w:tabs>
        <w:tab w:val="left" w:pos="475"/>
      </w:tabs>
      <w:jc w:val="center"/>
    </w:pPr>
    <w:rPr>
      <w:rFonts w:ascii="Arial" w:hAnsi="Arial" w:cs="Arial"/>
      <w:b/>
      <w:sz w:val="36"/>
    </w:rPr>
  </w:style>
  <w:style w:type="paragraph" w:styleId="DocumentMap">
    <w:name w:val="Document Map"/>
    <w:basedOn w:val="Normal"/>
    <w:semiHidden/>
    <w:pPr>
      <w:shd w:val="clear" w:color="auto" w:fill="000080"/>
    </w:pPr>
    <w:rPr>
      <w:rFonts w:ascii="Tahoma" w:hAnsi="Tahoma" w:cs="Tahoma"/>
      <w:sz w:val="20"/>
      <w:szCs w:val="20"/>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szCs w:val="20"/>
    </w:rPr>
  </w:style>
  <w:style w:type="paragraph" w:customStyle="1" w:styleId="Appendix">
    <w:name w:val="Appendix"/>
    <w:basedOn w:val="Normal"/>
    <w:next w:val="Normal"/>
    <w:pPr>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outlineLvl w:val="0"/>
    </w:pPr>
    <w:rPr>
      <w:rFonts w:ascii="Arial" w:eastAsia="Times New Roman" w:hAnsi="Arial"/>
      <w:b/>
      <w:smallCaps/>
      <w:spacing w:val="-3"/>
      <w:bdr w:val="none" w:sz="0" w:space="0" w:color="auto"/>
    </w:rPr>
  </w:style>
  <w:style w:type="paragraph" w:customStyle="1" w:styleId="PubDate">
    <w:name w:val="PubDate"/>
    <w:pPr>
      <w:spacing w:after="120"/>
    </w:pPr>
    <w:rPr>
      <w:rFonts w:ascii="Arial" w:hAnsi="Arial"/>
      <w:sz w:val="28"/>
    </w:rPr>
  </w:style>
  <w:style w:type="paragraph" w:customStyle="1" w:styleId="bullet2">
    <w:name w:val="bullet 2"/>
    <w:basedOn w:val="bullet1"/>
    <w:pPr>
      <w:numPr>
        <w:numId w:val="16"/>
      </w:numPr>
    </w:pPr>
  </w:style>
  <w:style w:type="paragraph" w:customStyle="1" w:styleId="bullet2-last">
    <w:name w:val="bullet 2-last"/>
    <w:basedOn w:val="bullet2"/>
    <w:next w:val="BodyText"/>
    <w:pPr>
      <w:numPr>
        <w:numId w:val="17"/>
      </w:numPr>
      <w:spacing w:after="120"/>
    </w:pPr>
  </w:style>
  <w:style w:type="paragraph" w:customStyle="1" w:styleId="bullet3">
    <w:name w:val="bullet 3"/>
    <w:basedOn w:val="bullet2"/>
    <w:pPr>
      <w:numPr>
        <w:numId w:val="5"/>
      </w:numPr>
    </w:pPr>
  </w:style>
  <w:style w:type="paragraph" w:customStyle="1" w:styleId="bullet3-last">
    <w:name w:val="bullet 3-last"/>
    <w:basedOn w:val="bullet3"/>
    <w:next w:val="BodyText"/>
    <w:pPr>
      <w:numPr>
        <w:numId w:val="0"/>
      </w:numPr>
      <w:tabs>
        <w:tab w:val="num" w:pos="1080"/>
      </w:tabs>
      <w:ind w:left="1080" w:hanging="360"/>
    </w:pPr>
  </w:style>
  <w:style w:type="paragraph" w:customStyle="1" w:styleId="bullet1-last">
    <w:name w:val="bullet 1-last"/>
    <w:basedOn w:val="bullet1"/>
    <w:next w:val="BodyText"/>
    <w:pPr>
      <w:numPr>
        <w:numId w:val="19"/>
      </w:numPr>
      <w:spacing w:after="120"/>
    </w:pPr>
  </w:style>
  <w:style w:type="paragraph" w:customStyle="1" w:styleId="Tablebullet">
    <w:name w:val="Table bullet"/>
    <w:pPr>
      <w:numPr>
        <w:numId w:val="14"/>
      </w:numPr>
      <w:tabs>
        <w:tab w:val="clear" w:pos="720"/>
        <w:tab w:val="num" w:pos="360"/>
      </w:tabs>
      <w:ind w:left="360"/>
    </w:pPr>
    <w:rPr>
      <w:rFonts w:ascii="Arial" w:hAnsi="Arial" w:cs="Arial"/>
    </w:rPr>
  </w:style>
  <w:style w:type="paragraph" w:customStyle="1" w:styleId="TableHead-white">
    <w:name w:val="Table Head-white"/>
    <w:pPr>
      <w:spacing w:before="60" w:after="60"/>
    </w:pPr>
    <w:rPr>
      <w:rFonts w:ascii="Arial" w:hAnsi="Arial"/>
      <w:b/>
      <w:bCs/>
      <w:color w:val="FFFFFF"/>
      <w:sz w:val="22"/>
      <w:szCs w:val="22"/>
    </w:rPr>
  </w:style>
  <w:style w:type="paragraph" w:customStyle="1" w:styleId="TableHead-black">
    <w:name w:val="Table Head-black"/>
    <w:basedOn w:val="TableHead-white"/>
    <w:rsid w:val="0067238F"/>
    <w:pPr>
      <w:spacing w:line="233" w:lineRule="auto"/>
    </w:pPr>
    <w:rPr>
      <w:rFonts w:cs="Arial"/>
      <w:color w:val="auto"/>
    </w:rPr>
  </w:style>
  <w:style w:type="paragraph" w:customStyle="1" w:styleId="Tablespace">
    <w:name w:val="Table space"/>
    <w:pPr>
      <w:widowControl w:val="0"/>
    </w:pPr>
    <w:rPr>
      <w:rFonts w:ascii="Arial" w:hAnsi="Arial"/>
    </w:rPr>
  </w:style>
  <w:style w:type="paragraph" w:customStyle="1" w:styleId="Customer">
    <w:name w:val="Customer"/>
    <w:pPr>
      <w:tabs>
        <w:tab w:val="num" w:pos="360"/>
      </w:tabs>
      <w:spacing w:before="120" w:after="120"/>
    </w:pPr>
    <w:rPr>
      <w:rFonts w:ascii="Arial Narrow" w:hAnsi="Arial Narrow"/>
      <w:b/>
      <w:bCs/>
      <w:sz w:val="40"/>
      <w:szCs w:val="36"/>
    </w:rPr>
  </w:style>
  <w:style w:type="paragraph" w:styleId="Header">
    <w:name w:val="header"/>
    <w:next w:val="Normal"/>
    <w:rsid w:val="006F5D0B"/>
    <w:pPr>
      <w:pBdr>
        <w:bottom w:val="single" w:sz="4" w:space="1" w:color="auto"/>
      </w:pBdr>
      <w:tabs>
        <w:tab w:val="right" w:pos="9792"/>
      </w:tabs>
      <w:spacing w:before="480"/>
    </w:pPr>
    <w:rPr>
      <w:rFonts w:ascii="Arial" w:hAnsi="Arial"/>
      <w:b/>
      <w:sz w:val="24"/>
    </w:rPr>
  </w:style>
  <w:style w:type="paragraph" w:customStyle="1" w:styleId="Tablebulletlast">
    <w:name w:val="Table bullet last"/>
    <w:basedOn w:val="Tablebullet"/>
    <w:next w:val="BodyText"/>
    <w:pPr>
      <w:spacing w:after="120"/>
    </w:pPr>
  </w:style>
  <w:style w:type="paragraph" w:customStyle="1" w:styleId="Tabletext-bold">
    <w:name w:val="Table text-bold"/>
    <w:basedOn w:val="Tabletext"/>
    <w:next w:val="Tabletext"/>
    <w:rPr>
      <w:b/>
    </w:rPr>
  </w:style>
  <w:style w:type="paragraph" w:customStyle="1" w:styleId="StyleTOC1ArialBefore0pt">
    <w:name w:val="Style TOC 1 + Arial Before:  0 pt"/>
    <w:basedOn w:val="TOC1"/>
    <w:rsid w:val="007D1F5D"/>
    <w:pPr>
      <w:tabs>
        <w:tab w:val="clear" w:pos="9360"/>
      </w:tabs>
      <w:spacing w:before="0"/>
    </w:pPr>
    <w:rPr>
      <w:rFonts w:ascii="Arial" w:hAnsi="Arial"/>
      <w:szCs w:val="20"/>
    </w:rPr>
  </w:style>
  <w:style w:type="table" w:styleId="TableGrid">
    <w:name w:val="Table Grid"/>
    <w:basedOn w:val="TableNormal"/>
    <w:rsid w:val="00A73EBC"/>
    <w:pPr>
      <w:spacing w:line="233"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AA">
    <w:name w:val="Heading 2 A A"/>
    <w:next w:val="Normal"/>
    <w:rsid w:val="005F6DAC"/>
    <w:pPr>
      <w:keepNext/>
      <w:pBdr>
        <w:top w:val="nil"/>
        <w:left w:val="nil"/>
        <w:bottom w:val="nil"/>
        <w:right w:val="nil"/>
        <w:between w:val="nil"/>
        <w:bar w:val="nil"/>
      </w:pBdr>
      <w:outlineLvl w:val="1"/>
    </w:pPr>
    <w:rPr>
      <w:rFonts w:ascii="Calibri" w:eastAsia="Calibri" w:hAnsi="Calibri" w:cs="Calibri"/>
      <w:b/>
      <w:bCs/>
      <w:color w:val="000000"/>
      <w:sz w:val="24"/>
      <w:szCs w:val="24"/>
      <w:u w:color="000000"/>
      <w:bdr w:val="nil"/>
    </w:rPr>
  </w:style>
  <w:style w:type="paragraph" w:styleId="ListParagraph">
    <w:name w:val="List Paragraph"/>
    <w:rsid w:val="005F6DAC"/>
    <w:pPr>
      <w:pBdr>
        <w:top w:val="nil"/>
        <w:left w:val="nil"/>
        <w:bottom w:val="nil"/>
        <w:right w:val="nil"/>
        <w:between w:val="nil"/>
        <w:bar w:val="nil"/>
      </w:pBdr>
      <w:spacing w:after="200" w:line="276" w:lineRule="auto"/>
      <w:ind w:left="720"/>
    </w:pPr>
    <w:rPr>
      <w:rFonts w:eastAsia="Arial Unicode MS" w:hAnsi="Arial Unicode MS" w:cs="Arial Unicode MS"/>
      <w:color w:val="000000"/>
      <w:sz w:val="22"/>
      <w:szCs w:val="22"/>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98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3.gotomeeting.com/register/267621646"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lobal.gotomeeting.com/join/947006365"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lobal.gotomeeting.com/join/947006365"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kan.lidstrom\AppData\Roaming\Microsoft\Templates\FHA%20Minu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C74F0ED6A41549A53A0F8E8A56887E" ma:contentTypeVersion="0" ma:contentTypeDescription="Create a new document." ma:contentTypeScope="" ma:versionID="00fd85cd98f67d9e5a1b2b7223e77d5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5C8B39-2EF3-40A4-9B4E-97E4A68651E4}">
  <ds:schemaRefs>
    <ds:schemaRef ds:uri="http://schemas.microsoft.com/sharepoint/v3/contenttype/forms"/>
  </ds:schemaRefs>
</ds:datastoreItem>
</file>

<file path=customXml/itemProps2.xml><?xml version="1.0" encoding="utf-8"?>
<ds:datastoreItem xmlns:ds="http://schemas.openxmlformats.org/officeDocument/2006/customXml" ds:itemID="{7E115B21-2E5A-408C-B708-99D501A7CD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465096-91B2-4FD6-86D2-0D1043256D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54101C8-2CEF-4CBC-AF07-FDC1DDD2D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FHA Minutes Template.dotx</Template>
  <TotalTime>2051</TotalTime>
  <Pages>3</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Federal Health Architecture — General Document Template</vt:lpstr>
    </vt:vector>
  </TitlesOfParts>
  <Company>Blueprint Technologies Inc</Company>
  <LinksUpToDate>false</LinksUpToDate>
  <CharactersWithSpaces>4193</CharactersWithSpaces>
  <SharedDoc>false</SharedDoc>
  <HLinks>
    <vt:vector size="6" baseType="variant">
      <vt:variant>
        <vt:i4>1376318</vt:i4>
      </vt:variant>
      <vt:variant>
        <vt:i4>32</vt:i4>
      </vt:variant>
      <vt:variant>
        <vt:i4>0</vt:i4>
      </vt:variant>
      <vt:variant>
        <vt:i4>5</vt:i4>
      </vt:variant>
      <vt:variant>
        <vt:lpwstr/>
      </vt:variant>
      <vt:variant>
        <vt:lpwstr>_Toc148756275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Health Architecture — General Document Template</dc:title>
  <dc:creator>Håkan Lidström</dc:creator>
  <cp:lastModifiedBy>Håkan Lidström</cp:lastModifiedBy>
  <cp:revision>18</cp:revision>
  <cp:lastPrinted>2006-06-22T16:51:00Z</cp:lastPrinted>
  <dcterms:created xsi:type="dcterms:W3CDTF">2015-04-20T15:34:00Z</dcterms:created>
  <dcterms:modified xsi:type="dcterms:W3CDTF">2015-06-15T15:00:00Z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0x01010072C74F0ED6A41549A53A0F8E8A56887E</vt:lpwstr>
  </property>
</Properties>
</file>